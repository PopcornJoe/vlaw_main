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1CF21" w14:textId="77777777" w:rsidR="00E27F37" w:rsidRDefault="00AE775F">
      <w:r>
        <w:rPr>
          <w:rFonts w:ascii="Times New Roman" w:hAnsi="Times New Roman" w:cs="Times New Roman"/>
          <w:noProof/>
        </w:rPr>
        <mc:AlternateContent>
          <mc:Choice Requires="wps">
            <w:drawing>
              <wp:anchor distT="0" distB="0" distL="114300" distR="114300" simplePos="0" relativeHeight="251659264" behindDoc="0" locked="1" layoutInCell="1" allowOverlap="0" wp14:anchorId="3605BA53" wp14:editId="14C9C118">
                <wp:simplePos x="0" y="0"/>
                <wp:positionH relativeFrom="page">
                  <wp:posOffset>603250</wp:posOffset>
                </wp:positionH>
                <wp:positionV relativeFrom="page">
                  <wp:posOffset>552450</wp:posOffset>
                </wp:positionV>
                <wp:extent cx="2374265" cy="914400"/>
                <wp:effectExtent l="57150" t="0" r="64135" b="114300"/>
                <wp:wrapNone/>
                <wp:docPr id="307" name="Text Box 307" title="Address Detail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14400"/>
                        </a:xfrm>
                        <a:prstGeom prst="rect">
                          <a:avLst/>
                        </a:prstGeom>
                        <a:noFill/>
                        <a:ln w="0" cmpd="sng">
                          <a:noFill/>
                          <a:miter lim="800000"/>
                          <a:headEnd/>
                          <a:tailEnd/>
                        </a:ln>
                        <a:effectLst>
                          <a:outerShdw blurRad="50800" dist="50800" dir="5400000" algn="ctr" rotWithShape="0">
                            <a:sysClr val="window" lastClr="FFFFFF"/>
                          </a:outerShdw>
                        </a:effectLst>
                      </wps:spPr>
                      <wps:txbx>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05BA53" id="_x0000_t202" coordsize="21600,21600" o:spt="202" path="m,l,21600r21600,l21600,xe">
                <v:stroke joinstyle="miter"/>
                <v:path gradientshapeok="t" o:connecttype="rect"/>
              </v:shapetype>
              <v:shape id="Text Box 307" o:spid="_x0000_s1026" type="#_x0000_t202" alt="Title: Address Details" style="position:absolute;margin-left:47.5pt;margin-top:43.5pt;width:186.95pt;height: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" o:allowoverlap="f" filled="f" stroked="f" strokeweight="0">
                <v:shadow on="t" color="window" offset="0,4pt"/>
                <v:textbox inset="0,0,0,0">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v:textbox>
                <w10:wrap anchorx="page" anchory="page"/>
                <w10:anchorlock/>
              </v:shape>
            </w:pict>
          </mc:Fallback>
        </mc:AlternateContent>
      </w:r>
    </w:p>
    <w:p w14:paraId="0244074C" w14:textId="77777777" w:rsidR="00161421" w:rsidRPr="00161421" w:rsidRDefault="00161421" w:rsidP="00161421"/>
    <w:p w14:paraId="06D8AE14" w14:textId="77777777" w:rsidR="00161421" w:rsidRPr="00161421" w:rsidRDefault="00161421" w:rsidP="00161421"/>
    <w:p w14:paraId="419AE2F9" w14:textId="77777777" w:rsidR="00161421" w:rsidRDefault="00161421" w:rsidP="00161421">
      <w:pPr>
        <w:tabs>
          <w:tab w:val="left" w:pos="1642"/>
        </w:tabs>
        <w:rPr>
          <w:rFonts w:ascii="Arial" w:hAnsi="Arial" w:cs="Arial"/>
        </w:rPr>
      </w:pPr>
    </w:p>
    <w:p w14:paraId="6E0253A5" w14:textId="69A8A38E" w:rsidR="00C25543" w:rsidRPr="00ED076C" w:rsidRDefault="00910811" w:rsidP="00F9144E">
      <w:pPr>
        <w:pStyle w:val="Topofletter-forpostallayout"/>
        <w:rPr>
          <w:lang w:val="en-US"/>
        </w:rPr>
      </w:pPr>
      <w:r>
        <w:t>MR JAMES M THIPE</w:t>
      </w:r>
    </w:p>
    <w:p w14:paraId="6A4FD2C1" w14:textId="1C58A60E" w:rsidR="00F9144E" w:rsidRPr="00ED076C" w:rsidRDefault="00910811" w:rsidP="00F9144E">
      <w:pPr>
        <w:pStyle w:val="Topofletter-forpostallayout"/>
        <w:rPr>
          <w:lang w:val="en-US"/>
        </w:rPr>
      </w:pPr>
      <w:r>
        <w:t>62</w:t>
        <w:br/>
        <w:t>LONG BEACH STREET</w:t>
        <w:br/>
        <w:t>EVATON WEST</w:t>
      </w:r>
    </w:p>
    <w:p w14:paraId="13553306" w14:textId="77777777" w:rsidR="00F9144E" w:rsidRPr="00ED076C" w:rsidRDefault="00F9144E" w:rsidP="00F9144E">
      <w:pPr>
        <w:pStyle w:val="Topofletter-forpostallayout"/>
        <w:rPr>
          <w:lang w:val="en-US"/>
        </w:rPr>
      </w:pPr>
    </w:p>
    <w:p w14:paraId="469318CA" w14:textId="77777777" w:rsidR="00F9144E" w:rsidRPr="00ED076C" w:rsidRDefault="00F9144E" w:rsidP="00F9144E">
      <w:pPr>
        <w:pStyle w:val="Topofletter-forpostallayout"/>
        <w:rPr>
          <w:lang w:val="en-US"/>
        </w:rPr>
      </w:pPr>
      <w:r w:rsidRPr="00ED076C">
        <w:rPr>
          <w:lang w:val="en-US"/>
        </w:rPr>
        <w:t xml:space="preserve">AND TO: </w:t>
      </w:r>
    </w:p>
    <w:p w14:paraId="142ACC49" w14:textId="77777777" w:rsidR="00F9144E" w:rsidRPr="00ED076C" w:rsidRDefault="00F9144E" w:rsidP="00F9144E">
      <w:pPr>
        <w:pStyle w:val="Topofletter-forpostallayout"/>
        <w:rPr>
          <w:lang w:val="en-US"/>
        </w:rPr>
      </w:pPr>
    </w:p>
    <w:p w14:paraId="48EBCA43" w14:textId="6913BF34" w:rsidR="00722804" w:rsidRPr="00ED076C" w:rsidRDefault="00910811" w:rsidP="00722804">
      <w:pPr>
        <w:pStyle w:val="Topofletter-forpostallayout"/>
        <w:rPr>
          <w:lang w:val="en-US"/>
        </w:rPr>
      </w:pPr>
      <w:r>
        <w:t>XABA-L I</w:t>
      </w:r>
    </w:p>
    <w:p w14:paraId="18BB3998" w14:textId="1856392B" w:rsidR="00722804" w:rsidRPr="00ED076C" w:rsidRDefault="00910811" w:rsidP="00722804">
      <w:pPr>
        <w:pStyle w:val="Topofletter-forpostallayout"/>
        <w:rPr>
          <w:lang w:val="en-US"/>
        </w:rPr>
      </w:pPr>
      <w:r>
        <w:t>62</w:t>
        <w:br/>
        <w:t>LONG BEACH STREET</w:t>
        <w:br/>
        <w:t>EVATON WEST</w:t>
      </w:r>
    </w:p>
    <w:p w14:paraId="619D3A1C" w14:textId="77777777" w:rsidR="00F9144E" w:rsidRPr="00ED076C" w:rsidRDefault="00F9144E" w:rsidP="00F9144E">
      <w:pPr>
        <w:rPr>
          <w:noProof/>
          <w:sz w:val="18"/>
          <w:szCs w:val="18"/>
        </w:rPr>
      </w:pPr>
    </w:p>
    <w:p w14:paraId="67CB1F5C" w14:textId="77777777" w:rsidR="00F9144E" w:rsidRPr="00ED076C" w:rsidRDefault="00F9144E" w:rsidP="00F9144E">
      <w:pPr>
        <w:pStyle w:val="Topofletter-forpostallayout"/>
        <w:rPr>
          <w:rFonts w:ascii="Calibri" w:hAnsi="Calibri"/>
          <w:sz w:val="22"/>
          <w:szCs w:val="22"/>
        </w:rPr>
      </w:pPr>
    </w:p>
    <w:p w14:paraId="767EE86E" w14:textId="77777777" w:rsidR="00F9144E" w:rsidRPr="00ED076C" w:rsidRDefault="00F9144E" w:rsidP="00F9144E">
      <w:pPr>
        <w:pStyle w:val="Topofletter-forpostallayout"/>
        <w:rPr>
          <w:rFonts w:asciiTheme="minorHAnsi" w:hAnsiTheme="minorHAnsi"/>
          <w:sz w:val="22"/>
          <w:szCs w:val="22"/>
        </w:rPr>
      </w:pPr>
    </w:p>
    <w:p w14:paraId="7DA7C642" w14:textId="5C14C95A" w:rsidR="00F9144E" w:rsidRPr="00ED076C" w:rsidRDefault="00F9144E" w:rsidP="00F9144E">
      <w:pPr>
        <w:pStyle w:val="Topofletter-forpostallayout"/>
        <w:rPr>
          <w:rFonts w:asciiTheme="minorHAnsi" w:hAnsiTheme="minorHAnsi"/>
          <w:sz w:val="22"/>
          <w:szCs w:val="22"/>
        </w:rPr>
      </w:pPr>
      <w:r>
        <w:t xml:space="preserve">Email: </w:t>
      </w:r>
    </w:p>
    <w:p w14:paraId="286DCD63" w14:textId="5179914A" w:rsidR="00F9144E" w:rsidRPr="00ED076C" w:rsidRDefault="00AC6DD0" w:rsidP="007D04C0">
      <w:pPr>
        <w:pStyle w:val="Topofletter-forpostallayout"/>
        <w:jc w:val="right"/>
        <w:rPr>
          <w:rFonts w:asciiTheme="minorHAnsi" w:hAnsiTheme="minorHAnsi"/>
          <w:sz w:val="22"/>
          <w:szCs w:val="22"/>
        </w:rPr>
      </w:pPr>
      <w:r>
        <w:t>25 February 2025</w:t>
      </w:r>
    </w:p>
    <w:p w14:paraId="176D08BD" w14:textId="7960FA9A" w:rsidR="00F9144E" w:rsidRPr="00ED076C" w:rsidRDefault="00F9144E" w:rsidP="00F9144E">
      <w:pPr>
        <w:pStyle w:val="Topofletter-forpostallayout"/>
        <w:rPr>
          <w:rFonts w:asciiTheme="minorHAnsi" w:hAnsiTheme="minorHAnsi"/>
          <w:sz w:val="22"/>
          <w:szCs w:val="22"/>
          <w:lang w:val="en-US"/>
        </w:rPr>
      </w:pPr>
      <w:r>
        <w:t xml:space="preserve">Dear </w:t>
      </w:r>
    </w:p>
    <w:p w14:paraId="4CF4EFDC" w14:textId="77777777" w:rsidR="00F9144E" w:rsidRPr="00ED076C" w:rsidRDefault="00F9144E" w:rsidP="00F9144E">
      <w:pPr>
        <w:pStyle w:val="Topofletter-forpostallayout"/>
        <w:rPr>
          <w:rFonts w:asciiTheme="minorHAnsi" w:hAnsiTheme="minorHAnsi"/>
          <w:sz w:val="22"/>
          <w:szCs w:val="22"/>
        </w:rPr>
      </w:pPr>
    </w:p>
    <w:p w14:paraId="6BA2A369" w14:textId="7AA9DF6C" w:rsidR="007D04C0" w:rsidRPr="00ED076C" w:rsidRDefault="00F9144E" w:rsidP="007D04C0">
      <w:pPr>
        <w:rPr>
          <w:rFonts w:cs="Arial"/>
          <w:b/>
          <w:bCs/>
        </w:rPr>
      </w:pPr>
      <w:r>
        <w:t>RE: FIRSTRAND BANK LIMITED / MR JAMES M THIPE</w:t>
      </w:r>
    </w:p>
    <w:p w14:paraId="5963E0D7" w14:textId="77777777" w:rsidR="007D04C0" w:rsidRPr="00ED076C" w:rsidRDefault="007D04C0" w:rsidP="007D04C0">
      <w:pPr>
        <w:rPr>
          <w:rFonts w:cs="Arial"/>
          <w:b/>
          <w:bCs/>
        </w:rPr>
      </w:pPr>
    </w:p>
    <w:p w14:paraId="67B56EF2" w14:textId="77777777" w:rsidR="00F9144E" w:rsidRPr="00ED076C" w:rsidRDefault="00F9144E" w:rsidP="007D04C0">
      <w:pPr>
        <w:rPr>
          <w:rFonts w:cs="Arial"/>
          <w:b/>
          <w:bCs/>
        </w:rPr>
      </w:pPr>
      <w:r w:rsidRPr="00ED076C">
        <w:rPr>
          <w:rFonts w:cs="Arial"/>
          <w:b/>
          <w:bCs/>
        </w:rPr>
        <w:t xml:space="preserve">NOTICE IN TERMS OF SECTION 129 (1) OF THE NATIONAL CREDIT ACT 34 OF 2005 (NCA) </w:t>
      </w:r>
    </w:p>
    <w:p w14:paraId="366E27C3" w14:textId="77777777" w:rsidR="007D04C0" w:rsidRPr="00ED076C" w:rsidRDefault="007D04C0" w:rsidP="00F9144E">
      <w:pPr>
        <w:ind w:right="-29"/>
        <w:jc w:val="both"/>
        <w:rPr>
          <w:rFonts w:cs="Arial"/>
          <w:b/>
          <w:bCs/>
        </w:rPr>
      </w:pPr>
    </w:p>
    <w:tbl>
      <w:tblPr>
        <w:tblW w:w="0" w:type="auto"/>
        <w:tblInd w:w="108" w:type="dxa"/>
        <w:tblLook w:val="0000" w:firstRow="0" w:lastRow="0" w:firstColumn="0" w:lastColumn="0" w:noHBand="0" w:noVBand="0"/>
      </w:tblPr>
      <w:tblGrid>
        <w:gridCol w:w="3261"/>
        <w:gridCol w:w="6127"/>
      </w:tblGrid>
      <w:tr w:rsidR="00F9144E" w:rsidRPr="00ED076C" w14:paraId="2A6D0C83" w14:textId="77777777" w:rsidTr="007D04C0">
        <w:trPr>
          <w:trHeight w:val="283"/>
        </w:trPr>
        <w:tc>
          <w:tcPr>
            <w:tcW w:w="3261" w:type="dxa"/>
            <w:vAlign w:val="center"/>
          </w:tcPr>
          <w:p w14:paraId="3AF82241"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HOME LOAN AGREEMENT</w:t>
            </w:r>
          </w:p>
        </w:tc>
        <w:tc>
          <w:tcPr>
            <w:tcW w:w="6378" w:type="dxa"/>
            <w:vAlign w:val="center"/>
          </w:tcPr>
          <w:p>
            <w:r>
              <w:t>3-000-702-544-455</w:t>
            </w:r>
          </w:p>
        </w:tc>
      </w:tr>
      <w:tr w:rsidR="00F9144E" w:rsidRPr="00ED076C" w14:paraId="5A892F55" w14:textId="77777777" w:rsidTr="007D04C0">
        <w:trPr>
          <w:trHeight w:val="97"/>
        </w:trPr>
        <w:tc>
          <w:tcPr>
            <w:tcW w:w="3261" w:type="dxa"/>
            <w:vAlign w:val="center"/>
          </w:tcPr>
          <w:p w14:paraId="3485B5C9"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 xml:space="preserve">Current Instalment </w:t>
            </w:r>
          </w:p>
        </w:tc>
        <w:tc>
          <w:tcPr>
            <w:tcW w:w="6378" w:type="dxa"/>
            <w:vAlign w:val="center"/>
          </w:tcPr>
          <w:p>
            <w:r>
              <w:t>R2,969.34</w:t>
            </w:r>
          </w:p>
        </w:tc>
      </w:tr>
      <w:tr w:rsidR="00F9144E" w:rsidRPr="00ED076C" w14:paraId="26E1D4DA" w14:textId="77777777" w:rsidTr="007D04C0">
        <w:trPr>
          <w:trHeight w:val="283"/>
        </w:trPr>
        <w:tc>
          <w:tcPr>
            <w:tcW w:w="3261" w:type="dxa"/>
            <w:vAlign w:val="center"/>
          </w:tcPr>
          <w:p w14:paraId="5BE9B5B4"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Arrears Amount</w:t>
            </w:r>
          </w:p>
        </w:tc>
        <w:tc>
          <w:tcPr>
            <w:tcW w:w="6378" w:type="dxa"/>
            <w:vAlign w:val="center"/>
          </w:tcPr>
          <w:p>
            <w:r>
              <w:t>R56,146.13</w:t>
            </w:r>
          </w:p>
        </w:tc>
      </w:tr>
      <w:tr w:rsidR="00F9144E" w:rsidRPr="00ED076C" w14:paraId="604B0561" w14:textId="77777777" w:rsidTr="007D04C0">
        <w:trPr>
          <w:trHeight w:val="283"/>
        </w:trPr>
        <w:tc>
          <w:tcPr>
            <w:tcW w:w="3261" w:type="dxa"/>
            <w:vAlign w:val="center"/>
          </w:tcPr>
          <w:p w14:paraId="40AF6CA3"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Current Balance</w:t>
            </w:r>
          </w:p>
        </w:tc>
        <w:tc>
          <w:tcPr>
            <w:tcW w:w="6378" w:type="dxa"/>
            <w:vAlign w:val="center"/>
          </w:tcPr>
          <w:p>
            <w:r>
              <w:t>R173,243.93</w:t>
            </w:r>
          </w:p>
        </w:tc>
      </w:tr>
      <w:tr w:rsidR="00F9144E" w:rsidRPr="00ED076C" w14:paraId="663960CB" w14:textId="77777777" w:rsidTr="007D04C0">
        <w:trPr>
          <w:trHeight w:val="283"/>
        </w:trPr>
        <w:tc>
          <w:tcPr>
            <w:tcW w:w="3261" w:type="dxa"/>
            <w:vAlign w:val="center"/>
          </w:tcPr>
          <w:p w14:paraId="391A33EE"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Property Description</w:t>
            </w:r>
          </w:p>
        </w:tc>
        <w:tc>
          <w:tcPr>
            <w:tcW w:w="6378" w:type="dxa"/>
            <w:vAlign w:val="center"/>
          </w:tcPr>
          <w:p>
            <w:r/>
          </w:p>
        </w:tc>
      </w:tr>
    </w:tbl>
    <w:p w14:paraId="42433F96" w14:textId="77777777" w:rsidR="00F9144E" w:rsidRPr="00ED076C" w:rsidRDefault="00F9144E" w:rsidP="00F9144E">
      <w:pPr>
        <w:jc w:val="both"/>
      </w:pPr>
    </w:p>
    <w:p w14:paraId="28EB304A"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 xml:space="preserve">We advise that you are in default for at least 20 business days in respect of the above </w:t>
      </w:r>
      <w:r w:rsidRPr="00ED076C">
        <w:rPr>
          <w:rFonts w:ascii="Calibri" w:hAnsi="Calibri" w:cs="Arial"/>
          <w:b/>
          <w:bCs/>
        </w:rPr>
        <w:t xml:space="preserve">HOME LOAN AGREEMENT </w:t>
      </w:r>
      <w:r w:rsidRPr="00ED076C">
        <w:rPr>
          <w:rFonts w:ascii="Calibri" w:hAnsi="Calibri" w:cs="Arial"/>
        </w:rPr>
        <w:t>which is in arrears in the amount set out above.</w:t>
      </w:r>
    </w:p>
    <w:p w14:paraId="61A855B5" w14:textId="77777777" w:rsidR="00F9144E" w:rsidRPr="00ED076C" w:rsidRDefault="00F9144E" w:rsidP="00F9144E">
      <w:pPr>
        <w:tabs>
          <w:tab w:val="left" w:pos="360"/>
          <w:tab w:val="left" w:pos="2385"/>
        </w:tabs>
        <w:ind w:left="360"/>
        <w:jc w:val="both"/>
        <w:rPr>
          <w:rFonts w:ascii="Calibri" w:hAnsi="Calibri" w:cs="Arial"/>
        </w:rPr>
      </w:pPr>
      <w:r w:rsidRPr="00ED076C">
        <w:rPr>
          <w:rFonts w:ascii="Calibri" w:hAnsi="Calibri" w:cs="Arial"/>
        </w:rPr>
        <w:tab/>
      </w:r>
    </w:p>
    <w:p w14:paraId="11ECDDE5"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In terms of the credit agreement you agreed to the principal debt, interest thereon and any monthly fees and charges, due in terms of the abovementioned Credit Agreement, being consolidated and repaid in monthly repayments.</w:t>
      </w:r>
    </w:p>
    <w:p w14:paraId="47094533" w14:textId="77777777" w:rsidR="00F9144E" w:rsidRPr="00ED076C" w:rsidRDefault="00F9144E" w:rsidP="00F9144E">
      <w:pPr>
        <w:pStyle w:val="ListParagraph"/>
        <w:rPr>
          <w:rFonts w:ascii="Calibri" w:hAnsi="Calibri" w:cs="Arial"/>
          <w:sz w:val="22"/>
          <w:szCs w:val="22"/>
          <w:lang w:val="en-ZA"/>
        </w:rPr>
      </w:pPr>
    </w:p>
    <w:p w14:paraId="49B0996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 xml:space="preserve">In order to rectify your default, we propose that you </w:t>
      </w:r>
      <w:proofErr w:type="gramStart"/>
      <w:r w:rsidRPr="00ED076C">
        <w:rPr>
          <w:rFonts w:ascii="Calibri" w:hAnsi="Calibri" w:cs="Arial"/>
        </w:rPr>
        <w:t>either:-</w:t>
      </w:r>
      <w:proofErr w:type="gramEnd"/>
    </w:p>
    <w:p w14:paraId="16FA097E" w14:textId="77777777" w:rsidR="00F9144E" w:rsidRPr="00ED076C" w:rsidRDefault="00F9144E" w:rsidP="00F9144E">
      <w:pPr>
        <w:jc w:val="both"/>
        <w:rPr>
          <w:rFonts w:ascii="Calibri" w:hAnsi="Calibri" w:cs="Arial"/>
        </w:rPr>
      </w:pPr>
    </w:p>
    <w:p w14:paraId="114AF108" w14:textId="77777777" w:rsidR="00F9144E" w:rsidRPr="00ED076C" w:rsidRDefault="00F9144E" w:rsidP="00F9144E">
      <w:pPr>
        <w:widowControl w:val="0"/>
        <w:numPr>
          <w:ilvl w:val="1"/>
          <w:numId w:val="16"/>
        </w:numPr>
        <w:tabs>
          <w:tab w:val="left" w:pos="1444"/>
        </w:tabs>
        <w:autoSpaceDE w:val="0"/>
        <w:autoSpaceDN w:val="0"/>
        <w:adjustRightInd w:val="0"/>
        <w:jc w:val="both"/>
        <w:rPr>
          <w:rFonts w:ascii="Calibri" w:hAnsi="Calibri" w:cs="Arial"/>
        </w:rPr>
      </w:pPr>
      <w:r w:rsidRPr="00ED076C">
        <w:rPr>
          <w:rFonts w:ascii="Calibri" w:hAnsi="Calibri" w:cs="Arial"/>
        </w:rPr>
        <w:t xml:space="preserve">pay the default amount within 10 business days of delivery </w:t>
      </w:r>
      <w:proofErr w:type="gramStart"/>
      <w:r w:rsidRPr="00ED076C">
        <w:rPr>
          <w:rFonts w:ascii="Calibri" w:hAnsi="Calibri" w:cs="Arial"/>
        </w:rPr>
        <w:t>hereof;</w:t>
      </w:r>
      <w:proofErr w:type="gramEnd"/>
    </w:p>
    <w:p w14:paraId="030D739C" w14:textId="77777777" w:rsidR="00F9144E" w:rsidRPr="00ED076C" w:rsidRDefault="00F9144E" w:rsidP="00F9144E">
      <w:pPr>
        <w:jc w:val="both"/>
        <w:rPr>
          <w:rFonts w:ascii="Calibri" w:hAnsi="Calibri" w:cs="Arial"/>
        </w:rPr>
      </w:pPr>
    </w:p>
    <w:p w14:paraId="3618E7E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contact us directly 087-730-1100 to discuss the possibility of making a firm arrangement to bring the default in terms of the Credit Agreement up to date; or</w:t>
      </w:r>
    </w:p>
    <w:p w14:paraId="7484BC7E" w14:textId="77777777" w:rsidR="00F9144E" w:rsidRPr="00ED076C" w:rsidRDefault="00F9144E" w:rsidP="00F9144E">
      <w:pPr>
        <w:ind w:left="1418" w:hanging="709"/>
        <w:jc w:val="both"/>
        <w:rPr>
          <w:rFonts w:ascii="Calibri" w:hAnsi="Calibri" w:cs="Arial"/>
        </w:rPr>
      </w:pPr>
    </w:p>
    <w:p w14:paraId="23401421"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refer the Credit Agreement to a debt counsellor, alternative dispute resolution agent, consumer court or ombud with jurisdiction, with the intent that any dispute may be resolved under the Credit Agreement or develop and agree on a plan to bring the payments under the credit agreement up to date.</w:t>
      </w:r>
    </w:p>
    <w:p w14:paraId="6C50EE1B" w14:textId="77777777" w:rsidR="00F9144E" w:rsidRPr="00ED076C" w:rsidRDefault="00F9144E" w:rsidP="00F9144E">
      <w:pPr>
        <w:ind w:left="1418" w:hanging="709"/>
        <w:jc w:val="both"/>
        <w:rPr>
          <w:rFonts w:ascii="Calibri" w:hAnsi="Calibri" w:cs="Arial"/>
        </w:rPr>
      </w:pPr>
    </w:p>
    <w:p w14:paraId="77CB83E2"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b/>
          <w:bCs/>
        </w:rPr>
      </w:pPr>
      <w:r w:rsidRPr="00ED076C">
        <w:rPr>
          <w:rFonts w:ascii="Calibri" w:hAnsi="Calibri" w:cs="Arial"/>
        </w:rPr>
        <w:t xml:space="preserve">If you fail to respond to this notice or reject our proposals contained in paragraph 3, within 10 business days from service of this notice, we may exercise our rights, amongst any other </w:t>
      </w:r>
      <w:r w:rsidRPr="00ED076C">
        <w:rPr>
          <w:rFonts w:ascii="Calibri" w:hAnsi="Calibri" w:cs="Arial"/>
        </w:rPr>
        <w:lastRenderedPageBreak/>
        <w:t xml:space="preserve">remedies available to us, to issue summons against you for the full outstanding balance.  Should Judgment be </w:t>
      </w:r>
      <w:proofErr w:type="gramStart"/>
      <w:r w:rsidRPr="00ED076C">
        <w:rPr>
          <w:rFonts w:ascii="Calibri" w:hAnsi="Calibri" w:cs="Arial"/>
        </w:rPr>
        <w:t>obtain</w:t>
      </w:r>
      <w:proofErr w:type="gramEnd"/>
      <w:r w:rsidRPr="00ED076C">
        <w:rPr>
          <w:rFonts w:ascii="Calibri" w:hAnsi="Calibri" w:cs="Arial"/>
        </w:rPr>
        <w:t xml:space="preserve"> </w:t>
      </w:r>
      <w:r w:rsidRPr="00ED076C">
        <w:rPr>
          <w:rFonts w:ascii="Calibri" w:hAnsi="Calibri" w:cs="Arial"/>
          <w:b/>
        </w:rPr>
        <w:t xml:space="preserve">it may potentially lead to the loss of your home should we proceed to selling your home by means of public auction, which would result in your and any occupiers being evicted </w:t>
      </w:r>
      <w:r w:rsidRPr="00ED076C">
        <w:rPr>
          <w:rFonts w:ascii="Calibri" w:hAnsi="Calibri" w:cs="Arial"/>
          <w:b/>
          <w:bCs/>
        </w:rPr>
        <w:t>from.</w:t>
      </w:r>
    </w:p>
    <w:p w14:paraId="558F5B87" w14:textId="77777777" w:rsidR="00F9144E" w:rsidRPr="00ED076C" w:rsidRDefault="00F9144E" w:rsidP="00F9144E">
      <w:pPr>
        <w:jc w:val="both"/>
        <w:rPr>
          <w:rFonts w:ascii="Calibri" w:hAnsi="Calibri" w:cs="Arial"/>
          <w:b/>
          <w:bCs/>
        </w:rPr>
      </w:pPr>
    </w:p>
    <w:p w14:paraId="77B72F91"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Your attention is also drawn to the following terms and conditions contained in the Credit Agreement:</w:t>
      </w:r>
    </w:p>
    <w:p w14:paraId="49A8D299" w14:textId="77777777" w:rsidR="00F9144E" w:rsidRPr="00ED076C" w:rsidRDefault="00F9144E" w:rsidP="00F9144E">
      <w:pPr>
        <w:tabs>
          <w:tab w:val="left" w:pos="360"/>
        </w:tabs>
        <w:jc w:val="both"/>
        <w:rPr>
          <w:rFonts w:ascii="Calibri" w:hAnsi="Calibri" w:cs="Arial"/>
        </w:rPr>
      </w:pPr>
    </w:p>
    <w:p w14:paraId="6CA41A4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When you are in default of the mortgage agreement the bank is entitled to claim immediate repayment of the full outstanding balance; or</w:t>
      </w:r>
    </w:p>
    <w:p w14:paraId="6E905EA5" w14:textId="77777777" w:rsidR="00F9144E" w:rsidRPr="00ED076C" w:rsidRDefault="00F9144E" w:rsidP="00F9144E">
      <w:pPr>
        <w:tabs>
          <w:tab w:val="left" w:pos="1444"/>
        </w:tabs>
        <w:ind w:left="1444"/>
        <w:jc w:val="both"/>
        <w:rPr>
          <w:rFonts w:ascii="Calibri" w:hAnsi="Calibri" w:cs="Arial"/>
        </w:rPr>
      </w:pPr>
    </w:p>
    <w:p w14:paraId="338BC5C5"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 xml:space="preserve">Terminate the mortgage agreement, upon which all amounts whatsoever owing to the bank by you will be payable in full. </w:t>
      </w:r>
    </w:p>
    <w:p w14:paraId="142EEAB7" w14:textId="77777777" w:rsidR="00F9144E" w:rsidRPr="00ED076C" w:rsidRDefault="00F9144E" w:rsidP="00F9144E">
      <w:pPr>
        <w:tabs>
          <w:tab w:val="left" w:pos="1444"/>
        </w:tabs>
        <w:ind w:left="1444"/>
        <w:jc w:val="both"/>
        <w:rPr>
          <w:rFonts w:ascii="Calibri" w:hAnsi="Calibri" w:cs="Arial"/>
        </w:rPr>
      </w:pPr>
    </w:p>
    <w:p w14:paraId="66EF2148"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If you fail to respond to this notice or reject our proposals contained in paragraph 3, within 10 business days from service of this notice, we may proceed to exercise the abovementioned rights.</w:t>
      </w:r>
    </w:p>
    <w:p w14:paraId="7EDCA6D6" w14:textId="77777777" w:rsidR="00F9144E" w:rsidRPr="00ED076C" w:rsidRDefault="00F9144E" w:rsidP="00F9144E">
      <w:pPr>
        <w:ind w:left="709"/>
        <w:jc w:val="both"/>
        <w:rPr>
          <w:rFonts w:ascii="Calibri" w:hAnsi="Calibri" w:cs="Arial"/>
        </w:rPr>
      </w:pPr>
    </w:p>
    <w:p w14:paraId="71F95E3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We recommend that you act on this notice as a matter of extreme urgency.  If you have any additional queries regarding this matter, please do not hesitate to call us on the number provided above. Please note that you will be liable for the costs of this notice in the amount of R115.00 (VAT inclusive).</w:t>
      </w:r>
    </w:p>
    <w:p w14:paraId="06A07B90" w14:textId="77777777" w:rsidR="00F9144E" w:rsidRPr="00ED076C" w:rsidRDefault="00F9144E" w:rsidP="00F9144E">
      <w:pPr>
        <w:pStyle w:val="BodyText"/>
        <w:rPr>
          <w:rFonts w:ascii="Calibri" w:hAnsi="Calibri"/>
          <w:sz w:val="22"/>
          <w:szCs w:val="22"/>
        </w:rPr>
      </w:pPr>
    </w:p>
    <w:p w14:paraId="55B10878" w14:textId="77777777" w:rsidR="00F9144E" w:rsidRPr="00ED076C" w:rsidRDefault="00F9144E" w:rsidP="00F9144E">
      <w:pPr>
        <w:pStyle w:val="Bulletpoint1cm1cmhanging"/>
        <w:numPr>
          <w:ilvl w:val="0"/>
          <w:numId w:val="0"/>
        </w:numPr>
        <w:tabs>
          <w:tab w:val="clear" w:pos="720"/>
        </w:tabs>
        <w:rPr>
          <w:sz w:val="22"/>
          <w:szCs w:val="22"/>
        </w:rPr>
      </w:pPr>
    </w:p>
    <w:p w14:paraId="039ED68A" w14:textId="77777777" w:rsidR="00F9144E" w:rsidRPr="00ED076C" w:rsidRDefault="00F9144E" w:rsidP="00F9144E">
      <w:pPr>
        <w:pStyle w:val="BodyofPageLayout-112linespacing"/>
        <w:rPr>
          <w:sz w:val="22"/>
          <w:szCs w:val="22"/>
        </w:rPr>
      </w:pPr>
      <w:r w:rsidRPr="00ED076C">
        <w:rPr>
          <w:sz w:val="22"/>
          <w:szCs w:val="22"/>
        </w:rPr>
        <w:t>Sincerely</w:t>
      </w:r>
    </w:p>
    <w:p w14:paraId="7F9911AB" w14:textId="77777777" w:rsidR="00F9144E" w:rsidRPr="00ED076C" w:rsidRDefault="00F9144E" w:rsidP="00F9144E">
      <w:pPr>
        <w:pStyle w:val="BodyofPageLayout"/>
      </w:pPr>
    </w:p>
    <w:p w14:paraId="2E47CD66" w14:textId="77777777" w:rsidR="00F9144E" w:rsidRPr="00ED076C" w:rsidRDefault="00F9144E" w:rsidP="00F9144E">
      <w:pPr>
        <w:pStyle w:val="ClosingSignature-Paragraph"/>
      </w:pPr>
      <w:r w:rsidRPr="00ED076C">
        <w:rPr>
          <w:noProof/>
          <w:lang w:val="en-US"/>
        </w:rPr>
        <w:t>Alli Luqmaan</w:t>
      </w:r>
    </w:p>
    <w:p w14:paraId="139F9AB3" w14:textId="77777777" w:rsidR="00F9144E" w:rsidRPr="00ED076C" w:rsidRDefault="00F9144E" w:rsidP="00F9144E">
      <w:pPr>
        <w:pStyle w:val="ClosingSignature-Paragraph"/>
        <w:rPr>
          <w:rStyle w:val="Bold10Point"/>
          <w:bCs/>
        </w:rPr>
      </w:pPr>
      <w:r w:rsidRPr="00ED076C">
        <w:rPr>
          <w:rStyle w:val="Bold10Point"/>
        </w:rPr>
        <w:t>Legal Manager</w:t>
      </w:r>
    </w:p>
    <w:p w14:paraId="6CFE73EE" w14:textId="77777777" w:rsidR="00F9144E" w:rsidRDefault="00F9144E" w:rsidP="00F9144E">
      <w:pPr>
        <w:pStyle w:val="ClosingSignature-Paragraph"/>
        <w:rPr>
          <w:rStyle w:val="Bold10Point"/>
          <w:bCs/>
        </w:rPr>
      </w:pPr>
      <w:r w:rsidRPr="00ED076C">
        <w:rPr>
          <w:rStyle w:val="Bold10Point"/>
        </w:rPr>
        <w:t>(Electronically Signed)</w:t>
      </w:r>
    </w:p>
    <w:sectPr w:rsidR="00F9144E" w:rsidSect="001D0426">
      <w:headerReference w:type="default" r:id="rId10"/>
      <w:footerReference w:type="default" r:id="rId11"/>
      <w:headerReference w:type="first" r:id="rId12"/>
      <w:footerReference w:type="first" r:id="rId13"/>
      <w:pgSz w:w="11900" w:h="16840"/>
      <w:pgMar w:top="1440" w:right="1440" w:bottom="1440" w:left="96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C87AB" w14:textId="77777777" w:rsidR="0073202E" w:rsidRDefault="0073202E" w:rsidP="00143E1C">
      <w:r>
        <w:separator/>
      </w:r>
    </w:p>
  </w:endnote>
  <w:endnote w:type="continuationSeparator" w:id="0">
    <w:p w14:paraId="67E1701D" w14:textId="77777777" w:rsidR="0073202E" w:rsidRDefault="0073202E" w:rsidP="0014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NB Sans Light">
    <w:altName w:val="Calibri"/>
    <w:panose1 w:val="020B0604020202020204"/>
    <w:charset w:val="00"/>
    <w:family w:val="modern"/>
    <w:notTrueType/>
    <w:pitch w:val="variable"/>
    <w:sig w:usb0="8000002F" w:usb1="0000000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A364" w14:textId="77777777" w:rsidR="00A967D0" w:rsidRDefault="00426319">
    <w:pPr>
      <w:pStyle w:val="Footer"/>
    </w:pPr>
    <w:r>
      <w:rPr>
        <w:noProof/>
      </w:rPr>
      <w:drawing>
        <wp:anchor distT="0" distB="0" distL="114300" distR="114300" simplePos="0" relativeHeight="251662336" behindDoc="1" locked="0" layoutInCell="1" allowOverlap="1" wp14:anchorId="5C6FAB83" wp14:editId="43139BDA">
          <wp:simplePos x="0" y="0"/>
          <wp:positionH relativeFrom="column">
            <wp:posOffset>-80010</wp:posOffset>
          </wp:positionH>
          <wp:positionV relativeFrom="paragraph">
            <wp:posOffset>-62574</wp:posOffset>
          </wp:positionV>
          <wp:extent cx="4559300" cy="3082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798A5" w14:textId="77777777" w:rsidR="00D56DB2" w:rsidRPr="00511E60" w:rsidRDefault="00511E60" w:rsidP="00511E60">
    <w:pPr>
      <w:pStyle w:val="Footer"/>
    </w:pPr>
    <w:r>
      <w:rPr>
        <w:noProof/>
      </w:rPr>
      <w:drawing>
        <wp:anchor distT="0" distB="0" distL="114300" distR="114300" simplePos="0" relativeHeight="251668480" behindDoc="1" locked="0" layoutInCell="1" allowOverlap="1" wp14:anchorId="2589239A" wp14:editId="1927A084">
          <wp:simplePos x="0" y="0"/>
          <wp:positionH relativeFrom="column">
            <wp:posOffset>0</wp:posOffset>
          </wp:positionH>
          <wp:positionV relativeFrom="paragraph">
            <wp:posOffset>0</wp:posOffset>
          </wp:positionV>
          <wp:extent cx="4559300" cy="30824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135CB" w14:textId="77777777" w:rsidR="0073202E" w:rsidRDefault="0073202E" w:rsidP="00143E1C">
      <w:r>
        <w:separator/>
      </w:r>
    </w:p>
  </w:footnote>
  <w:footnote w:type="continuationSeparator" w:id="0">
    <w:p w14:paraId="1CB7FD45" w14:textId="77777777" w:rsidR="0073202E" w:rsidRDefault="0073202E" w:rsidP="00143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D8365" w14:textId="77777777" w:rsidR="001241B7" w:rsidRDefault="00216281" w:rsidP="00216281">
    <w:pPr>
      <w:pStyle w:val="Header"/>
      <w:tabs>
        <w:tab w:val="clear" w:pos="4513"/>
        <w:tab w:val="clear" w:pos="9026"/>
        <w:tab w:val="left" w:pos="5364"/>
        <w:tab w:val="left" w:pos="7872"/>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1CEA8" w14:textId="77777777" w:rsidR="001D0426" w:rsidRDefault="001D0426">
    <w:pPr>
      <w:pStyle w:val="Header"/>
    </w:pPr>
    <w:r>
      <w:rPr>
        <w:noProof/>
      </w:rPr>
      <w:drawing>
        <wp:anchor distT="0" distB="0" distL="114300" distR="114300" simplePos="0" relativeHeight="251664384" behindDoc="1" locked="0" layoutInCell="1" allowOverlap="1" wp14:anchorId="624EDD2C" wp14:editId="0687DF2B">
          <wp:simplePos x="0" y="0"/>
          <wp:positionH relativeFrom="margin">
            <wp:align>right</wp:align>
          </wp:positionH>
          <wp:positionV relativeFrom="paragraph">
            <wp:posOffset>-166370</wp:posOffset>
          </wp:positionV>
          <wp:extent cx="1333500" cy="1333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82279"/>
    <w:multiLevelType w:val="hybridMultilevel"/>
    <w:tmpl w:val="80A255F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0C97209A"/>
    <w:multiLevelType w:val="hybridMultilevel"/>
    <w:tmpl w:val="90323C0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E21739"/>
    <w:multiLevelType w:val="hybridMultilevel"/>
    <w:tmpl w:val="1D68A7A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12AB6429"/>
    <w:multiLevelType w:val="hybridMultilevel"/>
    <w:tmpl w:val="53DA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0E0EB"/>
    <w:multiLevelType w:val="multilevel"/>
    <w:tmpl w:val="67A6CB76"/>
    <w:lvl w:ilvl="0">
      <w:start w:val="1"/>
      <w:numFmt w:val="bullet"/>
      <w:pStyle w:val="Bulletpoint1cm1cmhanging"/>
      <w:lvlText w:val=""/>
      <w:lvlJc w:val="left"/>
      <w:pPr>
        <w:tabs>
          <w:tab w:val="left" w:pos="720"/>
        </w:tabs>
        <w:ind w:left="720" w:hanging="360"/>
      </w:pPr>
      <w:rPr>
        <w:rFonts w:ascii="Symbol" w:hAnsi="Symbol"/>
      </w:rPr>
    </w:lvl>
    <w:lvl w:ilvl="1">
      <w:start w:val="1"/>
      <w:numFmt w:val="bullet"/>
      <w:lvlText w:val="o"/>
      <w:lvlJc w:val="left"/>
      <w:pPr>
        <w:tabs>
          <w:tab w:val="left" w:pos="1260"/>
        </w:tabs>
        <w:ind w:left="1260" w:hanging="360"/>
      </w:pPr>
      <w:rPr>
        <w:rFonts w:ascii="Courier New" w:hAnsi="Courier New"/>
      </w:rPr>
    </w:lvl>
    <w:lvl w:ilvl="2">
      <w:start w:val="1"/>
      <w:numFmt w:val="bullet"/>
      <w:lvlText w:val=""/>
      <w:lvlJc w:val="left"/>
      <w:pPr>
        <w:tabs>
          <w:tab w:val="left" w:pos="1980"/>
        </w:tabs>
        <w:ind w:left="1980" w:hanging="360"/>
      </w:pPr>
      <w:rPr>
        <w:rFonts w:ascii="Wingdings" w:hAnsi="Wingdings"/>
      </w:rPr>
    </w:lvl>
    <w:lvl w:ilvl="3">
      <w:start w:val="1"/>
      <w:numFmt w:val="bullet"/>
      <w:lvlText w:val=""/>
      <w:lvlJc w:val="left"/>
      <w:pPr>
        <w:tabs>
          <w:tab w:val="left" w:pos="2700"/>
        </w:tabs>
        <w:ind w:left="2700" w:hanging="360"/>
      </w:pPr>
      <w:rPr>
        <w:rFonts w:ascii="Symbol" w:hAnsi="Symbol"/>
      </w:rPr>
    </w:lvl>
    <w:lvl w:ilvl="4">
      <w:start w:val="1"/>
      <w:numFmt w:val="bullet"/>
      <w:lvlText w:val="o"/>
      <w:lvlJc w:val="left"/>
      <w:pPr>
        <w:tabs>
          <w:tab w:val="left" w:pos="3420"/>
        </w:tabs>
        <w:ind w:left="3420" w:hanging="360"/>
      </w:pPr>
      <w:rPr>
        <w:rFonts w:ascii="Courier New" w:hAnsi="Courier New"/>
      </w:rPr>
    </w:lvl>
    <w:lvl w:ilvl="5">
      <w:start w:val="1"/>
      <w:numFmt w:val="bullet"/>
      <w:lvlText w:val=""/>
      <w:lvlJc w:val="left"/>
      <w:pPr>
        <w:tabs>
          <w:tab w:val="left" w:pos="4140"/>
        </w:tabs>
        <w:ind w:left="4140" w:hanging="360"/>
      </w:pPr>
      <w:rPr>
        <w:rFonts w:ascii="Wingdings" w:hAnsi="Wingdings"/>
      </w:rPr>
    </w:lvl>
    <w:lvl w:ilvl="6">
      <w:start w:val="1"/>
      <w:numFmt w:val="bullet"/>
      <w:lvlText w:val=""/>
      <w:lvlJc w:val="left"/>
      <w:pPr>
        <w:tabs>
          <w:tab w:val="left" w:pos="4860"/>
        </w:tabs>
        <w:ind w:left="4860" w:hanging="360"/>
      </w:pPr>
      <w:rPr>
        <w:rFonts w:ascii="Symbol" w:hAnsi="Symbol"/>
      </w:rPr>
    </w:lvl>
    <w:lvl w:ilvl="7">
      <w:start w:val="1"/>
      <w:numFmt w:val="bullet"/>
      <w:lvlText w:val="o"/>
      <w:lvlJc w:val="left"/>
      <w:pPr>
        <w:tabs>
          <w:tab w:val="left" w:pos="5580"/>
        </w:tabs>
        <w:ind w:left="5580" w:hanging="360"/>
      </w:pPr>
      <w:rPr>
        <w:rFonts w:ascii="Courier New" w:hAnsi="Courier New"/>
      </w:rPr>
    </w:lvl>
    <w:lvl w:ilvl="8">
      <w:start w:val="1"/>
      <w:numFmt w:val="bullet"/>
      <w:lvlText w:val=""/>
      <w:lvlJc w:val="left"/>
      <w:pPr>
        <w:tabs>
          <w:tab w:val="left" w:pos="6300"/>
        </w:tabs>
        <w:ind w:left="6300" w:hanging="360"/>
      </w:pPr>
      <w:rPr>
        <w:rFonts w:ascii="Wingdings" w:hAnsi="Wingdings"/>
      </w:rPr>
    </w:lvl>
  </w:abstractNum>
  <w:abstractNum w:abstractNumId="5" w15:restartNumberingAfterBreak="0">
    <w:nsid w:val="19BC6C27"/>
    <w:multiLevelType w:val="hybridMultilevel"/>
    <w:tmpl w:val="AE52244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C3146EE"/>
    <w:multiLevelType w:val="hybridMultilevel"/>
    <w:tmpl w:val="CD76E206"/>
    <w:lvl w:ilvl="0" w:tplc="1C090001">
      <w:start w:val="1"/>
      <w:numFmt w:val="bullet"/>
      <w:lvlText w:val=""/>
      <w:lvlJc w:val="left"/>
      <w:pPr>
        <w:ind w:left="765" w:hanging="360"/>
      </w:pPr>
      <w:rPr>
        <w:rFonts w:ascii="Symbol" w:hAnsi="Symbol" w:hint="default"/>
      </w:rPr>
    </w:lvl>
    <w:lvl w:ilvl="1" w:tplc="1C090003">
      <w:start w:val="1"/>
      <w:numFmt w:val="bullet"/>
      <w:lvlText w:val="o"/>
      <w:lvlJc w:val="left"/>
      <w:pPr>
        <w:ind w:left="1485" w:hanging="360"/>
      </w:pPr>
      <w:rPr>
        <w:rFonts w:ascii="Courier New" w:hAnsi="Courier New" w:hint="default"/>
      </w:rPr>
    </w:lvl>
    <w:lvl w:ilvl="2" w:tplc="1C090005">
      <w:start w:val="1"/>
      <w:numFmt w:val="bullet"/>
      <w:lvlText w:val=""/>
      <w:lvlJc w:val="left"/>
      <w:pPr>
        <w:ind w:left="2205" w:hanging="360"/>
      </w:pPr>
      <w:rPr>
        <w:rFonts w:ascii="Wingdings" w:hAnsi="Wingdings" w:hint="default"/>
      </w:rPr>
    </w:lvl>
    <w:lvl w:ilvl="3" w:tplc="1C090001">
      <w:start w:val="1"/>
      <w:numFmt w:val="bullet"/>
      <w:lvlText w:val=""/>
      <w:lvlJc w:val="left"/>
      <w:pPr>
        <w:ind w:left="2925" w:hanging="360"/>
      </w:pPr>
      <w:rPr>
        <w:rFonts w:ascii="Symbol" w:hAnsi="Symbol" w:hint="default"/>
      </w:rPr>
    </w:lvl>
    <w:lvl w:ilvl="4" w:tplc="1C090003">
      <w:start w:val="1"/>
      <w:numFmt w:val="bullet"/>
      <w:lvlText w:val="o"/>
      <w:lvlJc w:val="left"/>
      <w:pPr>
        <w:ind w:left="3645" w:hanging="360"/>
      </w:pPr>
      <w:rPr>
        <w:rFonts w:ascii="Courier New" w:hAnsi="Courier New" w:hint="default"/>
      </w:rPr>
    </w:lvl>
    <w:lvl w:ilvl="5" w:tplc="1C090005">
      <w:start w:val="1"/>
      <w:numFmt w:val="bullet"/>
      <w:lvlText w:val=""/>
      <w:lvlJc w:val="left"/>
      <w:pPr>
        <w:ind w:left="4365" w:hanging="360"/>
      </w:pPr>
      <w:rPr>
        <w:rFonts w:ascii="Wingdings" w:hAnsi="Wingdings" w:hint="default"/>
      </w:rPr>
    </w:lvl>
    <w:lvl w:ilvl="6" w:tplc="1C090001">
      <w:start w:val="1"/>
      <w:numFmt w:val="bullet"/>
      <w:lvlText w:val=""/>
      <w:lvlJc w:val="left"/>
      <w:pPr>
        <w:ind w:left="5085" w:hanging="360"/>
      </w:pPr>
      <w:rPr>
        <w:rFonts w:ascii="Symbol" w:hAnsi="Symbol" w:hint="default"/>
      </w:rPr>
    </w:lvl>
    <w:lvl w:ilvl="7" w:tplc="1C090003">
      <w:start w:val="1"/>
      <w:numFmt w:val="bullet"/>
      <w:lvlText w:val="o"/>
      <w:lvlJc w:val="left"/>
      <w:pPr>
        <w:ind w:left="5805" w:hanging="360"/>
      </w:pPr>
      <w:rPr>
        <w:rFonts w:ascii="Courier New" w:hAnsi="Courier New" w:hint="default"/>
      </w:rPr>
    </w:lvl>
    <w:lvl w:ilvl="8" w:tplc="1C090005">
      <w:start w:val="1"/>
      <w:numFmt w:val="bullet"/>
      <w:lvlText w:val=""/>
      <w:lvlJc w:val="left"/>
      <w:pPr>
        <w:ind w:left="6525" w:hanging="360"/>
      </w:pPr>
      <w:rPr>
        <w:rFonts w:ascii="Wingdings" w:hAnsi="Wingdings" w:hint="default"/>
      </w:rPr>
    </w:lvl>
  </w:abstractNum>
  <w:abstractNum w:abstractNumId="7" w15:restartNumberingAfterBreak="0">
    <w:nsid w:val="21E46FF6"/>
    <w:multiLevelType w:val="hybridMultilevel"/>
    <w:tmpl w:val="8A820480"/>
    <w:lvl w:ilvl="0" w:tplc="DAFE0020">
      <w:start w:val="1"/>
      <w:numFmt w:val="decimal"/>
      <w:lvlText w:val="%1."/>
      <w:lvlJc w:val="left"/>
      <w:pPr>
        <w:ind w:left="786" w:hanging="360"/>
      </w:pPr>
      <w:rPr>
        <w:rFonts w:hint="default"/>
        <w:b/>
        <w:bCs w:val="0"/>
      </w:rPr>
    </w:lvl>
    <w:lvl w:ilvl="1" w:tplc="1C090019" w:tentative="1">
      <w:start w:val="1"/>
      <w:numFmt w:val="lowerLetter"/>
      <w:lvlText w:val="%2."/>
      <w:lvlJc w:val="left"/>
      <w:pPr>
        <w:ind w:left="1506" w:hanging="360"/>
      </w:pPr>
      <w:rPr>
        <w:rFonts w:cs="Times New Roman"/>
      </w:rPr>
    </w:lvl>
    <w:lvl w:ilvl="2" w:tplc="1C09001B" w:tentative="1">
      <w:start w:val="1"/>
      <w:numFmt w:val="lowerRoman"/>
      <w:lvlText w:val="%3."/>
      <w:lvlJc w:val="right"/>
      <w:pPr>
        <w:ind w:left="2226" w:hanging="180"/>
      </w:pPr>
      <w:rPr>
        <w:rFonts w:cs="Times New Roman"/>
      </w:rPr>
    </w:lvl>
    <w:lvl w:ilvl="3" w:tplc="1C09000F" w:tentative="1">
      <w:start w:val="1"/>
      <w:numFmt w:val="decimal"/>
      <w:lvlText w:val="%4."/>
      <w:lvlJc w:val="left"/>
      <w:pPr>
        <w:ind w:left="2946" w:hanging="360"/>
      </w:pPr>
      <w:rPr>
        <w:rFonts w:cs="Times New Roman"/>
      </w:rPr>
    </w:lvl>
    <w:lvl w:ilvl="4" w:tplc="1C090019" w:tentative="1">
      <w:start w:val="1"/>
      <w:numFmt w:val="lowerLetter"/>
      <w:lvlText w:val="%5."/>
      <w:lvlJc w:val="left"/>
      <w:pPr>
        <w:ind w:left="3666" w:hanging="360"/>
      </w:pPr>
      <w:rPr>
        <w:rFonts w:cs="Times New Roman"/>
      </w:rPr>
    </w:lvl>
    <w:lvl w:ilvl="5" w:tplc="1C09001B" w:tentative="1">
      <w:start w:val="1"/>
      <w:numFmt w:val="lowerRoman"/>
      <w:lvlText w:val="%6."/>
      <w:lvlJc w:val="right"/>
      <w:pPr>
        <w:ind w:left="4386" w:hanging="180"/>
      </w:pPr>
      <w:rPr>
        <w:rFonts w:cs="Times New Roman"/>
      </w:rPr>
    </w:lvl>
    <w:lvl w:ilvl="6" w:tplc="1C09000F" w:tentative="1">
      <w:start w:val="1"/>
      <w:numFmt w:val="decimal"/>
      <w:lvlText w:val="%7."/>
      <w:lvlJc w:val="left"/>
      <w:pPr>
        <w:ind w:left="5106" w:hanging="360"/>
      </w:pPr>
      <w:rPr>
        <w:rFonts w:cs="Times New Roman"/>
      </w:rPr>
    </w:lvl>
    <w:lvl w:ilvl="7" w:tplc="1C090019" w:tentative="1">
      <w:start w:val="1"/>
      <w:numFmt w:val="lowerLetter"/>
      <w:lvlText w:val="%8."/>
      <w:lvlJc w:val="left"/>
      <w:pPr>
        <w:ind w:left="5826" w:hanging="360"/>
      </w:pPr>
      <w:rPr>
        <w:rFonts w:cs="Times New Roman"/>
      </w:rPr>
    </w:lvl>
    <w:lvl w:ilvl="8" w:tplc="1C09001B" w:tentative="1">
      <w:start w:val="1"/>
      <w:numFmt w:val="lowerRoman"/>
      <w:lvlText w:val="%9."/>
      <w:lvlJc w:val="right"/>
      <w:pPr>
        <w:ind w:left="6546" w:hanging="180"/>
      </w:pPr>
      <w:rPr>
        <w:rFonts w:cs="Times New Roman"/>
      </w:rPr>
    </w:lvl>
  </w:abstractNum>
  <w:abstractNum w:abstractNumId="8" w15:restartNumberingAfterBreak="0">
    <w:nsid w:val="288D5EC4"/>
    <w:multiLevelType w:val="multilevel"/>
    <w:tmpl w:val="23777F8F"/>
    <w:lvl w:ilvl="0">
      <w:start w:val="1"/>
      <w:numFmt w:val="bullet"/>
      <w:pStyle w:val="Bulletpoint1cm1cmhanging112spacing"/>
      <w:lvlText w:val=""/>
      <w:lvlJc w:val="left"/>
      <w:pPr>
        <w:tabs>
          <w:tab w:val="left" w:pos="181"/>
        </w:tabs>
        <w:ind w:left="181" w:hanging="360"/>
      </w:pPr>
      <w:rPr>
        <w:rFonts w:ascii="Symbol" w:hAnsi="Symbol"/>
      </w:rPr>
    </w:lvl>
    <w:lvl w:ilvl="1">
      <w:start w:val="1"/>
      <w:numFmt w:val="bullet"/>
      <w:lvlText w:val="o"/>
      <w:lvlJc w:val="left"/>
      <w:pPr>
        <w:tabs>
          <w:tab w:val="left" w:pos="901"/>
        </w:tabs>
        <w:ind w:left="901" w:hanging="360"/>
      </w:pPr>
      <w:rPr>
        <w:rFonts w:ascii="Courier New" w:hAnsi="Courier New"/>
      </w:rPr>
    </w:lvl>
    <w:lvl w:ilvl="2">
      <w:start w:val="1"/>
      <w:numFmt w:val="bullet"/>
      <w:lvlText w:val=""/>
      <w:lvlJc w:val="left"/>
      <w:pPr>
        <w:tabs>
          <w:tab w:val="left" w:pos="1621"/>
        </w:tabs>
        <w:ind w:left="1621" w:hanging="360"/>
      </w:pPr>
      <w:rPr>
        <w:rFonts w:ascii="Wingdings" w:hAnsi="Wingdings"/>
      </w:rPr>
    </w:lvl>
    <w:lvl w:ilvl="3">
      <w:start w:val="1"/>
      <w:numFmt w:val="bullet"/>
      <w:lvlText w:val=""/>
      <w:lvlJc w:val="left"/>
      <w:pPr>
        <w:tabs>
          <w:tab w:val="left" w:pos="2341"/>
        </w:tabs>
        <w:ind w:left="2341" w:hanging="360"/>
      </w:pPr>
      <w:rPr>
        <w:rFonts w:ascii="Symbol" w:hAnsi="Symbol"/>
      </w:rPr>
    </w:lvl>
    <w:lvl w:ilvl="4">
      <w:start w:val="1"/>
      <w:numFmt w:val="bullet"/>
      <w:lvlText w:val="o"/>
      <w:lvlJc w:val="left"/>
      <w:pPr>
        <w:tabs>
          <w:tab w:val="left" w:pos="3061"/>
        </w:tabs>
        <w:ind w:left="3061" w:hanging="360"/>
      </w:pPr>
      <w:rPr>
        <w:rFonts w:ascii="Courier New" w:hAnsi="Courier New"/>
      </w:rPr>
    </w:lvl>
    <w:lvl w:ilvl="5">
      <w:start w:val="1"/>
      <w:numFmt w:val="bullet"/>
      <w:lvlText w:val=""/>
      <w:lvlJc w:val="left"/>
      <w:pPr>
        <w:tabs>
          <w:tab w:val="left" w:pos="3781"/>
        </w:tabs>
        <w:ind w:left="3781" w:hanging="360"/>
      </w:pPr>
      <w:rPr>
        <w:rFonts w:ascii="Wingdings" w:hAnsi="Wingdings"/>
      </w:rPr>
    </w:lvl>
    <w:lvl w:ilvl="6">
      <w:start w:val="1"/>
      <w:numFmt w:val="bullet"/>
      <w:lvlText w:val=""/>
      <w:lvlJc w:val="left"/>
      <w:pPr>
        <w:tabs>
          <w:tab w:val="left" w:pos="4501"/>
        </w:tabs>
        <w:ind w:left="4501" w:hanging="360"/>
      </w:pPr>
      <w:rPr>
        <w:rFonts w:ascii="Symbol" w:hAnsi="Symbol"/>
      </w:rPr>
    </w:lvl>
    <w:lvl w:ilvl="7">
      <w:start w:val="1"/>
      <w:numFmt w:val="bullet"/>
      <w:lvlText w:val="o"/>
      <w:lvlJc w:val="left"/>
      <w:pPr>
        <w:tabs>
          <w:tab w:val="left" w:pos="5221"/>
        </w:tabs>
        <w:ind w:left="5221" w:hanging="360"/>
      </w:pPr>
      <w:rPr>
        <w:rFonts w:ascii="Courier New" w:hAnsi="Courier New"/>
      </w:rPr>
    </w:lvl>
    <w:lvl w:ilvl="8">
      <w:start w:val="1"/>
      <w:numFmt w:val="bullet"/>
      <w:lvlText w:val=""/>
      <w:lvlJc w:val="left"/>
      <w:pPr>
        <w:tabs>
          <w:tab w:val="left" w:pos="5941"/>
        </w:tabs>
        <w:ind w:left="5941" w:hanging="360"/>
      </w:pPr>
      <w:rPr>
        <w:rFonts w:ascii="Wingdings" w:hAnsi="Wingdings"/>
      </w:rPr>
    </w:lvl>
  </w:abstractNum>
  <w:abstractNum w:abstractNumId="9" w15:restartNumberingAfterBreak="0">
    <w:nsid w:val="2E3A2655"/>
    <w:multiLevelType w:val="hybridMultilevel"/>
    <w:tmpl w:val="3CFA90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33341BCD"/>
    <w:multiLevelType w:val="hybridMultilevel"/>
    <w:tmpl w:val="FC2E2324"/>
    <w:lvl w:ilvl="0" w:tplc="30301444">
      <w:start w:val="1"/>
      <w:numFmt w:val="lowerRoman"/>
      <w:lvlText w:val="(%1)"/>
      <w:lvlJc w:val="left"/>
      <w:pPr>
        <w:tabs>
          <w:tab w:val="num" w:pos="1440"/>
        </w:tabs>
        <w:ind w:left="144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432A5FB1"/>
    <w:multiLevelType w:val="hybridMultilevel"/>
    <w:tmpl w:val="AA2AB3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48214ACB"/>
    <w:multiLevelType w:val="hybridMultilevel"/>
    <w:tmpl w:val="371A47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BA534DE"/>
    <w:multiLevelType w:val="multilevel"/>
    <w:tmpl w:val="CA189914"/>
    <w:lvl w:ilvl="0">
      <w:start w:val="1"/>
      <w:numFmt w:val="decimal"/>
      <w:lvlText w:val="%1."/>
      <w:lvlJc w:val="left"/>
      <w:pPr>
        <w:ind w:left="360" w:hanging="360"/>
      </w:pPr>
      <w:rPr>
        <w:rFonts w:cs="Times New Roman"/>
        <w:b w:val="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52071BE2"/>
    <w:multiLevelType w:val="hybridMultilevel"/>
    <w:tmpl w:val="B1A6D582"/>
    <w:lvl w:ilvl="0" w:tplc="B58A22DE">
      <w:numFmt w:val="bullet"/>
      <w:lvlText w:val="•"/>
      <w:lvlJc w:val="left"/>
      <w:pPr>
        <w:ind w:left="780" w:hanging="360"/>
      </w:pPr>
      <w:rPr>
        <w:rFonts w:ascii="Arial" w:eastAsia="Times New Roman" w:hAnsi="Arial" w:hint="default"/>
      </w:rPr>
    </w:lvl>
    <w:lvl w:ilvl="1" w:tplc="1C090003" w:tentative="1">
      <w:start w:val="1"/>
      <w:numFmt w:val="bullet"/>
      <w:lvlText w:val="o"/>
      <w:lvlJc w:val="left"/>
      <w:pPr>
        <w:ind w:left="1500" w:hanging="360"/>
      </w:pPr>
      <w:rPr>
        <w:rFonts w:ascii="Courier New" w:hAnsi="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5" w15:restartNumberingAfterBreak="0">
    <w:nsid w:val="609D3747"/>
    <w:multiLevelType w:val="hybridMultilevel"/>
    <w:tmpl w:val="D088890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705530AB"/>
    <w:multiLevelType w:val="hybridMultilevel"/>
    <w:tmpl w:val="9D1220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14523355">
    <w:abstractNumId w:val="12"/>
  </w:num>
  <w:num w:numId="2" w16cid:durableId="4717488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3045117">
    <w:abstractNumId w:val="0"/>
  </w:num>
  <w:num w:numId="4" w16cid:durableId="1840654273">
    <w:abstractNumId w:val="3"/>
  </w:num>
  <w:num w:numId="5" w16cid:durableId="725568010">
    <w:abstractNumId w:val="16"/>
  </w:num>
  <w:num w:numId="6" w16cid:durableId="1144392156">
    <w:abstractNumId w:val="1"/>
  </w:num>
  <w:num w:numId="7" w16cid:durableId="1042098541">
    <w:abstractNumId w:val="11"/>
  </w:num>
  <w:num w:numId="8" w16cid:durableId="1410617945">
    <w:abstractNumId w:val="2"/>
  </w:num>
  <w:num w:numId="9" w16cid:durableId="1869292409">
    <w:abstractNumId w:val="7"/>
  </w:num>
  <w:num w:numId="10" w16cid:durableId="344671854">
    <w:abstractNumId w:val="14"/>
  </w:num>
  <w:num w:numId="11" w16cid:durableId="442000129">
    <w:abstractNumId w:val="9"/>
  </w:num>
  <w:num w:numId="12" w16cid:durableId="241111388">
    <w:abstractNumId w:val="6"/>
  </w:num>
  <w:num w:numId="13" w16cid:durableId="1200895170">
    <w:abstractNumId w:val="15"/>
  </w:num>
  <w:num w:numId="14" w16cid:durableId="873277233">
    <w:abstractNumId w:val="8"/>
  </w:num>
  <w:num w:numId="15" w16cid:durableId="1084952747">
    <w:abstractNumId w:val="4"/>
  </w:num>
  <w:num w:numId="16" w16cid:durableId="814493026">
    <w:abstractNumId w:val="13"/>
  </w:num>
  <w:num w:numId="17" w16cid:durableId="1147087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54B"/>
    <w:rsid w:val="00000FE2"/>
    <w:rsid w:val="00002B43"/>
    <w:rsid w:val="00010D0B"/>
    <w:rsid w:val="00012268"/>
    <w:rsid w:val="00017ADC"/>
    <w:rsid w:val="00033751"/>
    <w:rsid w:val="0003531E"/>
    <w:rsid w:val="00054225"/>
    <w:rsid w:val="00061F53"/>
    <w:rsid w:val="00064335"/>
    <w:rsid w:val="0007365F"/>
    <w:rsid w:val="000763A7"/>
    <w:rsid w:val="00085833"/>
    <w:rsid w:val="00092AB3"/>
    <w:rsid w:val="00092E4C"/>
    <w:rsid w:val="0009502F"/>
    <w:rsid w:val="00096114"/>
    <w:rsid w:val="000B170A"/>
    <w:rsid w:val="000B2430"/>
    <w:rsid w:val="000B416D"/>
    <w:rsid w:val="000C392A"/>
    <w:rsid w:val="000C441B"/>
    <w:rsid w:val="000C6CB7"/>
    <w:rsid w:val="000E745D"/>
    <w:rsid w:val="00105B76"/>
    <w:rsid w:val="001120D2"/>
    <w:rsid w:val="00112D46"/>
    <w:rsid w:val="001241B7"/>
    <w:rsid w:val="001249E5"/>
    <w:rsid w:val="001372AB"/>
    <w:rsid w:val="00143E16"/>
    <w:rsid w:val="00143E1C"/>
    <w:rsid w:val="00150BA6"/>
    <w:rsid w:val="001613D3"/>
    <w:rsid w:val="00161421"/>
    <w:rsid w:val="00181382"/>
    <w:rsid w:val="001855F4"/>
    <w:rsid w:val="00187E4C"/>
    <w:rsid w:val="00191CAC"/>
    <w:rsid w:val="001921BF"/>
    <w:rsid w:val="001A0126"/>
    <w:rsid w:val="001A644F"/>
    <w:rsid w:val="001C40CE"/>
    <w:rsid w:val="001D0426"/>
    <w:rsid w:val="001D54F1"/>
    <w:rsid w:val="001F5DF2"/>
    <w:rsid w:val="0020506D"/>
    <w:rsid w:val="0020584E"/>
    <w:rsid w:val="002104B7"/>
    <w:rsid w:val="00210E57"/>
    <w:rsid w:val="00216281"/>
    <w:rsid w:val="002250CD"/>
    <w:rsid w:val="00227EC9"/>
    <w:rsid w:val="00233D49"/>
    <w:rsid w:val="0024630A"/>
    <w:rsid w:val="00260890"/>
    <w:rsid w:val="00263A63"/>
    <w:rsid w:val="00267E2B"/>
    <w:rsid w:val="00277A54"/>
    <w:rsid w:val="00283E96"/>
    <w:rsid w:val="00285043"/>
    <w:rsid w:val="002878AB"/>
    <w:rsid w:val="002900AC"/>
    <w:rsid w:val="002A1A13"/>
    <w:rsid w:val="002B6894"/>
    <w:rsid w:val="002B6D97"/>
    <w:rsid w:val="002C08BB"/>
    <w:rsid w:val="002C0CE1"/>
    <w:rsid w:val="002C6369"/>
    <w:rsid w:val="002C7B64"/>
    <w:rsid w:val="002E4384"/>
    <w:rsid w:val="002E76DA"/>
    <w:rsid w:val="002F59BC"/>
    <w:rsid w:val="003046B7"/>
    <w:rsid w:val="0031222B"/>
    <w:rsid w:val="00314E80"/>
    <w:rsid w:val="003223FB"/>
    <w:rsid w:val="003506BB"/>
    <w:rsid w:val="00353824"/>
    <w:rsid w:val="00355E5A"/>
    <w:rsid w:val="003639C8"/>
    <w:rsid w:val="003659A1"/>
    <w:rsid w:val="003707D3"/>
    <w:rsid w:val="00373CDF"/>
    <w:rsid w:val="00380713"/>
    <w:rsid w:val="00381F59"/>
    <w:rsid w:val="00390547"/>
    <w:rsid w:val="0039307A"/>
    <w:rsid w:val="0039422B"/>
    <w:rsid w:val="003A7295"/>
    <w:rsid w:val="003B207C"/>
    <w:rsid w:val="003C09FC"/>
    <w:rsid w:val="003C23AC"/>
    <w:rsid w:val="003C3A29"/>
    <w:rsid w:val="003F2AE2"/>
    <w:rsid w:val="003F3EB2"/>
    <w:rsid w:val="00406928"/>
    <w:rsid w:val="00413752"/>
    <w:rsid w:val="00426319"/>
    <w:rsid w:val="004322FA"/>
    <w:rsid w:val="00432C54"/>
    <w:rsid w:val="004450BC"/>
    <w:rsid w:val="0045372A"/>
    <w:rsid w:val="0045699E"/>
    <w:rsid w:val="004577D6"/>
    <w:rsid w:val="004724BA"/>
    <w:rsid w:val="004724EC"/>
    <w:rsid w:val="004743F0"/>
    <w:rsid w:val="004872AB"/>
    <w:rsid w:val="00492E0D"/>
    <w:rsid w:val="004C29F2"/>
    <w:rsid w:val="004C32FC"/>
    <w:rsid w:val="004D4F4F"/>
    <w:rsid w:val="004F0819"/>
    <w:rsid w:val="00503072"/>
    <w:rsid w:val="00511E60"/>
    <w:rsid w:val="005135E3"/>
    <w:rsid w:val="00521D33"/>
    <w:rsid w:val="005420DB"/>
    <w:rsid w:val="00551D9B"/>
    <w:rsid w:val="00552DEC"/>
    <w:rsid w:val="00573CE9"/>
    <w:rsid w:val="00585451"/>
    <w:rsid w:val="00592518"/>
    <w:rsid w:val="005A36B6"/>
    <w:rsid w:val="005A6952"/>
    <w:rsid w:val="005B3685"/>
    <w:rsid w:val="005C2565"/>
    <w:rsid w:val="005D0834"/>
    <w:rsid w:val="005E0BBE"/>
    <w:rsid w:val="005F183B"/>
    <w:rsid w:val="005F230C"/>
    <w:rsid w:val="005F4A95"/>
    <w:rsid w:val="005F4AF5"/>
    <w:rsid w:val="005F52DD"/>
    <w:rsid w:val="005F7019"/>
    <w:rsid w:val="00604BA7"/>
    <w:rsid w:val="00607F47"/>
    <w:rsid w:val="0063633C"/>
    <w:rsid w:val="00645578"/>
    <w:rsid w:val="00666449"/>
    <w:rsid w:val="00680764"/>
    <w:rsid w:val="00687429"/>
    <w:rsid w:val="006904EF"/>
    <w:rsid w:val="006A1507"/>
    <w:rsid w:val="006D02A0"/>
    <w:rsid w:val="006D0433"/>
    <w:rsid w:val="006D5BB1"/>
    <w:rsid w:val="006D66D5"/>
    <w:rsid w:val="006E206A"/>
    <w:rsid w:val="006F0552"/>
    <w:rsid w:val="006F30E1"/>
    <w:rsid w:val="006F3995"/>
    <w:rsid w:val="0070158C"/>
    <w:rsid w:val="00701CC0"/>
    <w:rsid w:val="007033D1"/>
    <w:rsid w:val="007072B4"/>
    <w:rsid w:val="00714A34"/>
    <w:rsid w:val="00722804"/>
    <w:rsid w:val="0073202E"/>
    <w:rsid w:val="00750B1A"/>
    <w:rsid w:val="007550EA"/>
    <w:rsid w:val="0076113B"/>
    <w:rsid w:val="00774B5A"/>
    <w:rsid w:val="00777319"/>
    <w:rsid w:val="00786867"/>
    <w:rsid w:val="00787451"/>
    <w:rsid w:val="00794202"/>
    <w:rsid w:val="007A38BB"/>
    <w:rsid w:val="007B6195"/>
    <w:rsid w:val="007C4921"/>
    <w:rsid w:val="007C4979"/>
    <w:rsid w:val="007C7208"/>
    <w:rsid w:val="007D04C0"/>
    <w:rsid w:val="007E1AAD"/>
    <w:rsid w:val="007F1569"/>
    <w:rsid w:val="00811436"/>
    <w:rsid w:val="008118A9"/>
    <w:rsid w:val="00826E94"/>
    <w:rsid w:val="00844AAF"/>
    <w:rsid w:val="00851622"/>
    <w:rsid w:val="00856EB7"/>
    <w:rsid w:val="008579EB"/>
    <w:rsid w:val="00863ECB"/>
    <w:rsid w:val="00864AC3"/>
    <w:rsid w:val="0088542A"/>
    <w:rsid w:val="00890E48"/>
    <w:rsid w:val="008A2F98"/>
    <w:rsid w:val="008B2A46"/>
    <w:rsid w:val="008C30B0"/>
    <w:rsid w:val="008F6208"/>
    <w:rsid w:val="0090554B"/>
    <w:rsid w:val="00910811"/>
    <w:rsid w:val="009114C2"/>
    <w:rsid w:val="009156CD"/>
    <w:rsid w:val="00942FAA"/>
    <w:rsid w:val="0095016B"/>
    <w:rsid w:val="0095068B"/>
    <w:rsid w:val="009618CD"/>
    <w:rsid w:val="0096218F"/>
    <w:rsid w:val="00962B7C"/>
    <w:rsid w:val="009730F7"/>
    <w:rsid w:val="00974D9C"/>
    <w:rsid w:val="00975AEA"/>
    <w:rsid w:val="009804B7"/>
    <w:rsid w:val="00980844"/>
    <w:rsid w:val="00984E32"/>
    <w:rsid w:val="00985BD5"/>
    <w:rsid w:val="00992E97"/>
    <w:rsid w:val="00992F00"/>
    <w:rsid w:val="009948B3"/>
    <w:rsid w:val="00996EEF"/>
    <w:rsid w:val="00997829"/>
    <w:rsid w:val="009A3549"/>
    <w:rsid w:val="009B3692"/>
    <w:rsid w:val="009B78D3"/>
    <w:rsid w:val="009C269C"/>
    <w:rsid w:val="009C525F"/>
    <w:rsid w:val="00A13641"/>
    <w:rsid w:val="00A1457B"/>
    <w:rsid w:val="00A43CA7"/>
    <w:rsid w:val="00A4794C"/>
    <w:rsid w:val="00A51CBC"/>
    <w:rsid w:val="00A53576"/>
    <w:rsid w:val="00A537C8"/>
    <w:rsid w:val="00A618F2"/>
    <w:rsid w:val="00A73551"/>
    <w:rsid w:val="00A74EC5"/>
    <w:rsid w:val="00A75532"/>
    <w:rsid w:val="00A94835"/>
    <w:rsid w:val="00A953A0"/>
    <w:rsid w:val="00A967D0"/>
    <w:rsid w:val="00AA3A8F"/>
    <w:rsid w:val="00AA4A17"/>
    <w:rsid w:val="00AA6E8A"/>
    <w:rsid w:val="00AC11C4"/>
    <w:rsid w:val="00AC6DD0"/>
    <w:rsid w:val="00AD2F4C"/>
    <w:rsid w:val="00AD5735"/>
    <w:rsid w:val="00AE5E1C"/>
    <w:rsid w:val="00AE775F"/>
    <w:rsid w:val="00AF25F5"/>
    <w:rsid w:val="00B04F85"/>
    <w:rsid w:val="00B227E0"/>
    <w:rsid w:val="00B25B54"/>
    <w:rsid w:val="00B307A2"/>
    <w:rsid w:val="00B33AED"/>
    <w:rsid w:val="00B44512"/>
    <w:rsid w:val="00B67420"/>
    <w:rsid w:val="00B76F3A"/>
    <w:rsid w:val="00B8190F"/>
    <w:rsid w:val="00B84BF1"/>
    <w:rsid w:val="00B97B66"/>
    <w:rsid w:val="00BA0BE3"/>
    <w:rsid w:val="00BA4ABB"/>
    <w:rsid w:val="00BA5AB9"/>
    <w:rsid w:val="00BB0621"/>
    <w:rsid w:val="00BB747D"/>
    <w:rsid w:val="00BD1835"/>
    <w:rsid w:val="00BE3044"/>
    <w:rsid w:val="00BE5E17"/>
    <w:rsid w:val="00C0004E"/>
    <w:rsid w:val="00C0181F"/>
    <w:rsid w:val="00C24027"/>
    <w:rsid w:val="00C25543"/>
    <w:rsid w:val="00C266C7"/>
    <w:rsid w:val="00C30765"/>
    <w:rsid w:val="00C411BE"/>
    <w:rsid w:val="00C421F2"/>
    <w:rsid w:val="00C42658"/>
    <w:rsid w:val="00C461D2"/>
    <w:rsid w:val="00C561CF"/>
    <w:rsid w:val="00C70BE8"/>
    <w:rsid w:val="00C86125"/>
    <w:rsid w:val="00C91E85"/>
    <w:rsid w:val="00CA2A99"/>
    <w:rsid w:val="00CA35B8"/>
    <w:rsid w:val="00CA38FF"/>
    <w:rsid w:val="00CA67B6"/>
    <w:rsid w:val="00CD6F36"/>
    <w:rsid w:val="00CD74E1"/>
    <w:rsid w:val="00CE06B5"/>
    <w:rsid w:val="00CF456F"/>
    <w:rsid w:val="00CF7007"/>
    <w:rsid w:val="00CF7930"/>
    <w:rsid w:val="00CF7B5A"/>
    <w:rsid w:val="00D12D55"/>
    <w:rsid w:val="00D23185"/>
    <w:rsid w:val="00D33C79"/>
    <w:rsid w:val="00D34FD6"/>
    <w:rsid w:val="00D41485"/>
    <w:rsid w:val="00D45E78"/>
    <w:rsid w:val="00D5141C"/>
    <w:rsid w:val="00D56C7D"/>
    <w:rsid w:val="00D56DB2"/>
    <w:rsid w:val="00D615FC"/>
    <w:rsid w:val="00D8099D"/>
    <w:rsid w:val="00D843B4"/>
    <w:rsid w:val="00D9242F"/>
    <w:rsid w:val="00D924B5"/>
    <w:rsid w:val="00DA7E48"/>
    <w:rsid w:val="00DC5761"/>
    <w:rsid w:val="00DD143E"/>
    <w:rsid w:val="00DD4A3D"/>
    <w:rsid w:val="00DD4D50"/>
    <w:rsid w:val="00DE09DE"/>
    <w:rsid w:val="00E04B7C"/>
    <w:rsid w:val="00E17BA6"/>
    <w:rsid w:val="00E25F5E"/>
    <w:rsid w:val="00E263CF"/>
    <w:rsid w:val="00E27F37"/>
    <w:rsid w:val="00E3279D"/>
    <w:rsid w:val="00E50A14"/>
    <w:rsid w:val="00E52A1D"/>
    <w:rsid w:val="00E715EA"/>
    <w:rsid w:val="00E71CA7"/>
    <w:rsid w:val="00E7660D"/>
    <w:rsid w:val="00E85EBC"/>
    <w:rsid w:val="00ED076C"/>
    <w:rsid w:val="00EF014C"/>
    <w:rsid w:val="00EF65BB"/>
    <w:rsid w:val="00F00C39"/>
    <w:rsid w:val="00F101ED"/>
    <w:rsid w:val="00F10418"/>
    <w:rsid w:val="00F123F8"/>
    <w:rsid w:val="00F15422"/>
    <w:rsid w:val="00F1778B"/>
    <w:rsid w:val="00F26F1D"/>
    <w:rsid w:val="00F317D7"/>
    <w:rsid w:val="00F63E9C"/>
    <w:rsid w:val="00F674CE"/>
    <w:rsid w:val="00F74968"/>
    <w:rsid w:val="00F9144E"/>
    <w:rsid w:val="00F953C7"/>
    <w:rsid w:val="00F974ED"/>
    <w:rsid w:val="00FA41C6"/>
    <w:rsid w:val="00FC40C6"/>
    <w:rsid w:val="00FC59D4"/>
    <w:rsid w:val="00FD22A5"/>
    <w:rsid w:val="00FE2063"/>
    <w:rsid w:val="00FF3444"/>
    <w:rsid w:val="00FF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432D1"/>
  <w14:defaultImageDpi w14:val="32767"/>
  <w15:chartTrackingRefBased/>
  <w15:docId w15:val="{D5B841B7-98B2-DE4F-8842-B03D3FEB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2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E1C"/>
    <w:pPr>
      <w:tabs>
        <w:tab w:val="center" w:pos="4513"/>
        <w:tab w:val="right" w:pos="9026"/>
      </w:tabs>
    </w:pPr>
  </w:style>
  <w:style w:type="character" w:customStyle="1" w:styleId="HeaderChar">
    <w:name w:val="Header Char"/>
    <w:basedOn w:val="DefaultParagraphFont"/>
    <w:link w:val="Header"/>
    <w:uiPriority w:val="99"/>
    <w:rsid w:val="00143E1C"/>
  </w:style>
  <w:style w:type="paragraph" w:styleId="Footer">
    <w:name w:val="footer"/>
    <w:basedOn w:val="Normal"/>
    <w:link w:val="FooterChar"/>
    <w:uiPriority w:val="99"/>
    <w:unhideWhenUsed/>
    <w:rsid w:val="00143E1C"/>
    <w:pPr>
      <w:tabs>
        <w:tab w:val="center" w:pos="4513"/>
        <w:tab w:val="right" w:pos="9026"/>
      </w:tabs>
    </w:pPr>
  </w:style>
  <w:style w:type="character" w:customStyle="1" w:styleId="FooterChar">
    <w:name w:val="Footer Char"/>
    <w:basedOn w:val="DefaultParagraphFont"/>
    <w:link w:val="Footer"/>
    <w:uiPriority w:val="99"/>
    <w:rsid w:val="00143E1C"/>
  </w:style>
  <w:style w:type="paragraph" w:styleId="BalloonText">
    <w:name w:val="Balloon Text"/>
    <w:basedOn w:val="Normal"/>
    <w:link w:val="BalloonTextChar"/>
    <w:uiPriority w:val="99"/>
    <w:semiHidden/>
    <w:unhideWhenUsed/>
    <w:rsid w:val="00AE77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775F"/>
    <w:rPr>
      <w:rFonts w:ascii="Times New Roman" w:hAnsi="Times New Roman" w:cs="Times New Roman"/>
      <w:sz w:val="18"/>
      <w:szCs w:val="18"/>
    </w:rPr>
  </w:style>
  <w:style w:type="paragraph" w:styleId="ListParagraph">
    <w:name w:val="List Paragraph"/>
    <w:basedOn w:val="Normal"/>
    <w:uiPriority w:val="34"/>
    <w:qFormat/>
    <w:rsid w:val="004322FA"/>
    <w:pPr>
      <w:ind w:left="720"/>
      <w:contextualSpacing/>
    </w:pPr>
  </w:style>
  <w:style w:type="paragraph" w:customStyle="1" w:styleId="ClosingSignature-Paragraph">
    <w:name w:val="Closing Signature - Paragraph"/>
    <w:uiPriority w:val="99"/>
    <w:rsid w:val="00216281"/>
    <w:pPr>
      <w:widowControl w:val="0"/>
      <w:autoSpaceDE w:val="0"/>
      <w:autoSpaceDN w:val="0"/>
      <w:adjustRightInd w:val="0"/>
      <w:jc w:val="both"/>
    </w:pPr>
    <w:rPr>
      <w:rFonts w:ascii="Arial" w:eastAsiaTheme="minorEastAsia" w:hAnsi="Arial" w:cs="Arial"/>
      <w:sz w:val="20"/>
      <w:szCs w:val="20"/>
      <w:lang w:val="en-ZA"/>
    </w:rPr>
  </w:style>
  <w:style w:type="paragraph" w:customStyle="1" w:styleId="Default">
    <w:name w:val="Default"/>
    <w:rsid w:val="00216281"/>
    <w:pPr>
      <w:autoSpaceDE w:val="0"/>
      <w:autoSpaceDN w:val="0"/>
      <w:adjustRightInd w:val="0"/>
    </w:pPr>
    <w:rPr>
      <w:rFonts w:ascii="Arial" w:eastAsiaTheme="minorEastAsia" w:hAnsi="Arial" w:cs="Arial"/>
      <w:color w:val="000000"/>
      <w:lang w:val="en-ZA" w:eastAsia="en-ZA"/>
    </w:rPr>
  </w:style>
  <w:style w:type="paragraph" w:customStyle="1" w:styleId="Topofletter-forpostallayout">
    <w:name w:val="Top of letter - for postal layout"/>
    <w:uiPriority w:val="99"/>
    <w:rsid w:val="001D0426"/>
    <w:pPr>
      <w:widowControl w:val="0"/>
      <w:tabs>
        <w:tab w:val="left" w:pos="5244"/>
        <w:tab w:val="right" w:pos="9921"/>
      </w:tabs>
      <w:autoSpaceDE w:val="0"/>
      <w:autoSpaceDN w:val="0"/>
      <w:adjustRightInd w:val="0"/>
    </w:pPr>
    <w:rPr>
      <w:rFonts w:ascii="Arial" w:eastAsiaTheme="minorEastAsia" w:hAnsi="Arial" w:cs="Arial"/>
      <w:sz w:val="20"/>
      <w:szCs w:val="20"/>
      <w:lang w:val="en-ZA"/>
    </w:rPr>
  </w:style>
  <w:style w:type="paragraph" w:customStyle="1" w:styleId="BodyofPageLayout">
    <w:name w:val="Body of Page Layout"/>
    <w:uiPriority w:val="99"/>
    <w:rsid w:val="001D0426"/>
    <w:pPr>
      <w:widowControl w:val="0"/>
      <w:autoSpaceDE w:val="0"/>
      <w:autoSpaceDN w:val="0"/>
      <w:adjustRightInd w:val="0"/>
      <w:jc w:val="both"/>
    </w:pPr>
    <w:rPr>
      <w:rFonts w:ascii="Arial" w:eastAsiaTheme="minorEastAsia" w:hAnsi="Arial" w:cs="Arial"/>
      <w:sz w:val="20"/>
      <w:szCs w:val="20"/>
      <w:lang w:val="en-ZA"/>
    </w:rPr>
  </w:style>
  <w:style w:type="character" w:styleId="CommentReference">
    <w:name w:val="annotation reference"/>
    <w:basedOn w:val="DefaultParagraphFont"/>
    <w:uiPriority w:val="99"/>
    <w:semiHidden/>
    <w:unhideWhenUsed/>
    <w:rsid w:val="00F00C39"/>
    <w:rPr>
      <w:sz w:val="16"/>
      <w:szCs w:val="16"/>
    </w:rPr>
  </w:style>
  <w:style w:type="paragraph" w:styleId="CommentText">
    <w:name w:val="annotation text"/>
    <w:basedOn w:val="Normal"/>
    <w:link w:val="CommentTextChar"/>
    <w:uiPriority w:val="99"/>
    <w:semiHidden/>
    <w:unhideWhenUsed/>
    <w:rsid w:val="00F00C39"/>
    <w:rPr>
      <w:sz w:val="20"/>
      <w:szCs w:val="20"/>
    </w:rPr>
  </w:style>
  <w:style w:type="character" w:customStyle="1" w:styleId="CommentTextChar">
    <w:name w:val="Comment Text Char"/>
    <w:basedOn w:val="DefaultParagraphFont"/>
    <w:link w:val="CommentText"/>
    <w:uiPriority w:val="99"/>
    <w:semiHidden/>
    <w:rsid w:val="00F00C39"/>
    <w:rPr>
      <w:sz w:val="20"/>
      <w:szCs w:val="20"/>
    </w:rPr>
  </w:style>
  <w:style w:type="paragraph" w:styleId="CommentSubject">
    <w:name w:val="annotation subject"/>
    <w:basedOn w:val="CommentText"/>
    <w:next w:val="CommentText"/>
    <w:link w:val="CommentSubjectChar"/>
    <w:uiPriority w:val="99"/>
    <w:semiHidden/>
    <w:unhideWhenUsed/>
    <w:rsid w:val="00F00C39"/>
    <w:rPr>
      <w:b/>
      <w:bCs/>
    </w:rPr>
  </w:style>
  <w:style w:type="character" w:customStyle="1" w:styleId="CommentSubjectChar">
    <w:name w:val="Comment Subject Char"/>
    <w:basedOn w:val="CommentTextChar"/>
    <w:link w:val="CommentSubject"/>
    <w:uiPriority w:val="99"/>
    <w:semiHidden/>
    <w:rsid w:val="00F00C39"/>
    <w:rPr>
      <w:b/>
      <w:bCs/>
      <w:sz w:val="20"/>
      <w:szCs w:val="20"/>
    </w:rPr>
  </w:style>
  <w:style w:type="paragraph" w:customStyle="1" w:styleId="Bold12Point-12pointbeforeandafter">
    <w:name w:val="Bold 12 Point - 12 point before and after"/>
    <w:uiPriority w:val="99"/>
    <w:rsid w:val="00F9144E"/>
    <w:pPr>
      <w:widowControl w:val="0"/>
      <w:autoSpaceDE w:val="0"/>
      <w:autoSpaceDN w:val="0"/>
      <w:adjustRightInd w:val="0"/>
      <w:spacing w:before="240" w:after="240"/>
    </w:pPr>
    <w:rPr>
      <w:rFonts w:ascii="Arial" w:eastAsiaTheme="minorEastAsia" w:hAnsi="Arial" w:cs="Arial"/>
      <w:b/>
      <w:bCs/>
      <w:lang w:val="en-ZA" w:eastAsia="en-ZA"/>
    </w:rPr>
  </w:style>
  <w:style w:type="paragraph" w:customStyle="1" w:styleId="Free-standingdocument">
    <w:name w:val="Free-standing document"/>
    <w:uiPriority w:val="99"/>
    <w:rsid w:val="00F9144E"/>
    <w:pPr>
      <w:widowControl w:val="0"/>
      <w:autoSpaceDE w:val="0"/>
      <w:autoSpaceDN w:val="0"/>
      <w:adjustRightInd w:val="0"/>
      <w:spacing w:before="40" w:after="40"/>
      <w:ind w:left="1134" w:right="850"/>
    </w:pPr>
    <w:rPr>
      <w:rFonts w:ascii="Arial" w:eastAsiaTheme="minorEastAsia" w:hAnsi="Arial" w:cs="Arial"/>
      <w:sz w:val="20"/>
      <w:szCs w:val="20"/>
      <w:lang w:val="en-ZA" w:eastAsia="en-ZA"/>
    </w:rPr>
  </w:style>
  <w:style w:type="paragraph" w:customStyle="1" w:styleId="BodyofPageLayout-112linespacing">
    <w:name w:val="Body of Page Layout - 1 1/2 line spacing"/>
    <w:uiPriority w:val="99"/>
    <w:rsid w:val="00F9144E"/>
    <w:pPr>
      <w:widowControl w:val="0"/>
      <w:autoSpaceDE w:val="0"/>
      <w:autoSpaceDN w:val="0"/>
      <w:adjustRightInd w:val="0"/>
      <w:spacing w:line="360" w:lineRule="auto"/>
      <w:jc w:val="both"/>
    </w:pPr>
    <w:rPr>
      <w:rFonts w:ascii="Arial" w:eastAsiaTheme="minorEastAsia" w:hAnsi="Arial" w:cs="Arial"/>
      <w:sz w:val="20"/>
      <w:szCs w:val="20"/>
      <w:lang w:val="en-ZA" w:eastAsia="en-ZA"/>
    </w:rPr>
  </w:style>
  <w:style w:type="character" w:customStyle="1" w:styleId="FooterDirctors-6Point">
    <w:name w:val="Footer Dirctors - 6 Point"/>
    <w:uiPriority w:val="99"/>
    <w:rsid w:val="00F9144E"/>
    <w:rPr>
      <w:rFonts w:ascii="Arial" w:hAnsi="Arial"/>
      <w:sz w:val="12"/>
    </w:rPr>
  </w:style>
  <w:style w:type="paragraph" w:styleId="BodyText">
    <w:name w:val="Body Text"/>
    <w:basedOn w:val="Normal"/>
    <w:link w:val="BodyTextChar"/>
    <w:uiPriority w:val="99"/>
    <w:rsid w:val="00F9144E"/>
    <w:pPr>
      <w:tabs>
        <w:tab w:val="right" w:pos="9071"/>
      </w:tabs>
      <w:autoSpaceDE w:val="0"/>
      <w:autoSpaceDN w:val="0"/>
      <w:adjustRightInd w:val="0"/>
      <w:spacing w:after="240" w:line="360" w:lineRule="auto"/>
      <w:jc w:val="both"/>
    </w:pPr>
    <w:rPr>
      <w:rFonts w:ascii="Arial" w:eastAsiaTheme="minorEastAsia" w:hAnsi="Arial" w:cs="Arial"/>
      <w:sz w:val="20"/>
      <w:szCs w:val="20"/>
      <w:lang w:val="en-ZA" w:eastAsia="en-ZA"/>
    </w:rPr>
  </w:style>
  <w:style w:type="character" w:customStyle="1" w:styleId="BodyTextChar">
    <w:name w:val="Body Text Char"/>
    <w:basedOn w:val="DefaultParagraphFont"/>
    <w:link w:val="BodyText"/>
    <w:uiPriority w:val="99"/>
    <w:rsid w:val="00F9144E"/>
    <w:rPr>
      <w:rFonts w:ascii="Arial" w:eastAsiaTheme="minorEastAsia" w:hAnsi="Arial" w:cs="Arial"/>
      <w:sz w:val="20"/>
      <w:szCs w:val="20"/>
      <w:lang w:val="en-ZA" w:eastAsia="en-ZA"/>
    </w:rPr>
  </w:style>
  <w:style w:type="character" w:customStyle="1" w:styleId="Bold10Point">
    <w:name w:val="Bold 10 Point"/>
    <w:uiPriority w:val="99"/>
    <w:rsid w:val="00F9144E"/>
    <w:rPr>
      <w:rFonts w:ascii="Arial" w:hAnsi="Arial"/>
      <w:b/>
      <w:color w:val="000000"/>
      <w:lang w:val="en-GB" w:eastAsia="x-none"/>
    </w:rPr>
  </w:style>
  <w:style w:type="paragraph" w:customStyle="1" w:styleId="Bulletpoint1cm1cmhanging">
    <w:name w:val="Bullet point 1cm + 1 cm hanging"/>
    <w:uiPriority w:val="99"/>
    <w:rsid w:val="00F9144E"/>
    <w:pPr>
      <w:widowControl w:val="0"/>
      <w:numPr>
        <w:numId w:val="15"/>
      </w:numPr>
      <w:autoSpaceDE w:val="0"/>
      <w:autoSpaceDN w:val="0"/>
      <w:adjustRightInd w:val="0"/>
      <w:spacing w:before="120" w:after="120"/>
      <w:jc w:val="both"/>
    </w:pPr>
    <w:rPr>
      <w:rFonts w:ascii="Arial" w:eastAsiaTheme="minorEastAsia" w:hAnsi="Arial" w:cs="Arial"/>
      <w:sz w:val="20"/>
      <w:szCs w:val="20"/>
      <w:lang w:val="en-ZA" w:eastAsia="en-ZA"/>
    </w:rPr>
  </w:style>
  <w:style w:type="paragraph" w:customStyle="1" w:styleId="Bulletpoint1cm1cmhanging112spacing">
    <w:name w:val="Bullet point 1cm + 1cm hanging 1 1/2 spacing"/>
    <w:basedOn w:val="Normal"/>
    <w:uiPriority w:val="99"/>
    <w:rsid w:val="00F9144E"/>
    <w:pPr>
      <w:widowControl w:val="0"/>
      <w:numPr>
        <w:numId w:val="14"/>
      </w:numPr>
      <w:autoSpaceDE w:val="0"/>
      <w:autoSpaceDN w:val="0"/>
      <w:adjustRightInd w:val="0"/>
      <w:spacing w:line="360" w:lineRule="auto"/>
      <w:ind w:left="1134" w:hanging="567"/>
      <w:jc w:val="both"/>
    </w:pPr>
    <w:rPr>
      <w:rFonts w:ascii="Arial" w:eastAsiaTheme="minorEastAsia" w:hAnsi="Arial" w:cs="Arial"/>
      <w:sz w:val="20"/>
      <w:szCs w:val="20"/>
      <w:lang w:eastAsia="en-ZA"/>
    </w:rPr>
  </w:style>
  <w:style w:type="character" w:styleId="Hyperlink">
    <w:name w:val="Hyperlink"/>
    <w:basedOn w:val="DefaultParagraphFont"/>
    <w:uiPriority w:val="99"/>
    <w:rsid w:val="00F9144E"/>
    <w:rPr>
      <w:rFonts w:cs="Times New Roman"/>
      <w:color w:val="0563C1" w:themeColor="hyperlink"/>
      <w:u w:val="single"/>
    </w:rPr>
  </w:style>
  <w:style w:type="paragraph" w:customStyle="1" w:styleId="TabsAccountDetails-CollectionsLetters">
    <w:name w:val="Tabs Account Details - Collections Letters"/>
    <w:uiPriority w:val="99"/>
    <w:rsid w:val="007C7208"/>
    <w:pPr>
      <w:widowControl w:val="0"/>
      <w:tabs>
        <w:tab w:val="left" w:pos="2835"/>
        <w:tab w:val="left" w:pos="3118"/>
      </w:tabs>
      <w:autoSpaceDE w:val="0"/>
      <w:autoSpaceDN w:val="0"/>
      <w:adjustRightInd w:val="0"/>
      <w:spacing w:before="40" w:after="40"/>
      <w:ind w:left="3118" w:hanging="2835"/>
    </w:pPr>
    <w:rPr>
      <w:rFonts w:ascii="Arial" w:eastAsiaTheme="minorEastAsia" w:hAnsi="Arial" w:cs="Arial"/>
      <w:color w:val="000000"/>
      <w:sz w:val="20"/>
      <w:szCs w:val="20"/>
      <w:lang w:val="en-GB" w:eastAsia="en-ZA"/>
    </w:rPr>
  </w:style>
  <w:style w:type="table" w:styleId="TableGrid">
    <w:name w:val="Table Grid"/>
    <w:basedOn w:val="TableNormal"/>
    <w:uiPriority w:val="39"/>
    <w:rsid w:val="0096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MSLINE">
    <w:name w:val="DMSLINE"/>
    <w:basedOn w:val="Normal"/>
    <w:rsid w:val="005B3685"/>
    <w:pPr>
      <w:jc w:val="both"/>
    </w:pPr>
    <w:rPr>
      <w:rFonts w:ascii="Arial" w:eastAsia="Times New Roman" w:hAnsi="Arial" w:cs="Times New Roman"/>
      <w:sz w:val="20"/>
      <w:szCs w:val="20"/>
      <w:lang w:val="en-ZA"/>
    </w:rPr>
  </w:style>
  <w:style w:type="paragraph" w:customStyle="1" w:styleId="InsideAddress">
    <w:name w:val="Inside Address"/>
    <w:basedOn w:val="BodyText"/>
    <w:rsid w:val="005B3685"/>
    <w:pPr>
      <w:tabs>
        <w:tab w:val="clear" w:pos="9071"/>
      </w:tabs>
      <w:autoSpaceDE/>
      <w:autoSpaceDN/>
      <w:adjustRightInd/>
      <w:spacing w:after="0" w:line="220" w:lineRule="atLeast"/>
      <w:jc w:val="left"/>
    </w:pPr>
    <w:rPr>
      <w:rFonts w:eastAsia="Times New Roman" w:cs="Times New Roman"/>
      <w:spacing w:val="-5"/>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25654">
      <w:bodyDiv w:val="1"/>
      <w:marLeft w:val="0"/>
      <w:marRight w:val="0"/>
      <w:marTop w:val="0"/>
      <w:marBottom w:val="0"/>
      <w:divBdr>
        <w:top w:val="none" w:sz="0" w:space="0" w:color="auto"/>
        <w:left w:val="none" w:sz="0" w:space="0" w:color="auto"/>
        <w:bottom w:val="none" w:sz="0" w:space="0" w:color="auto"/>
        <w:right w:val="none" w:sz="0" w:space="0" w:color="auto"/>
      </w:divBdr>
    </w:div>
    <w:div w:id="228074352">
      <w:bodyDiv w:val="1"/>
      <w:marLeft w:val="0"/>
      <w:marRight w:val="0"/>
      <w:marTop w:val="0"/>
      <w:marBottom w:val="0"/>
      <w:divBdr>
        <w:top w:val="none" w:sz="0" w:space="0" w:color="auto"/>
        <w:left w:val="none" w:sz="0" w:space="0" w:color="auto"/>
        <w:bottom w:val="none" w:sz="0" w:space="0" w:color="auto"/>
        <w:right w:val="none" w:sz="0" w:space="0" w:color="auto"/>
      </w:divBdr>
    </w:div>
    <w:div w:id="234166442">
      <w:bodyDiv w:val="1"/>
      <w:marLeft w:val="0"/>
      <w:marRight w:val="0"/>
      <w:marTop w:val="0"/>
      <w:marBottom w:val="0"/>
      <w:divBdr>
        <w:top w:val="none" w:sz="0" w:space="0" w:color="auto"/>
        <w:left w:val="none" w:sz="0" w:space="0" w:color="auto"/>
        <w:bottom w:val="none" w:sz="0" w:space="0" w:color="auto"/>
        <w:right w:val="none" w:sz="0" w:space="0" w:color="auto"/>
      </w:divBdr>
    </w:div>
    <w:div w:id="247734557">
      <w:bodyDiv w:val="1"/>
      <w:marLeft w:val="0"/>
      <w:marRight w:val="0"/>
      <w:marTop w:val="0"/>
      <w:marBottom w:val="0"/>
      <w:divBdr>
        <w:top w:val="none" w:sz="0" w:space="0" w:color="auto"/>
        <w:left w:val="none" w:sz="0" w:space="0" w:color="auto"/>
        <w:bottom w:val="none" w:sz="0" w:space="0" w:color="auto"/>
        <w:right w:val="none" w:sz="0" w:space="0" w:color="auto"/>
      </w:divBdr>
    </w:div>
    <w:div w:id="477109867">
      <w:bodyDiv w:val="1"/>
      <w:marLeft w:val="0"/>
      <w:marRight w:val="0"/>
      <w:marTop w:val="0"/>
      <w:marBottom w:val="0"/>
      <w:divBdr>
        <w:top w:val="none" w:sz="0" w:space="0" w:color="auto"/>
        <w:left w:val="none" w:sz="0" w:space="0" w:color="auto"/>
        <w:bottom w:val="none" w:sz="0" w:space="0" w:color="auto"/>
        <w:right w:val="none" w:sz="0" w:space="0" w:color="auto"/>
      </w:divBdr>
    </w:div>
    <w:div w:id="492113913">
      <w:bodyDiv w:val="1"/>
      <w:marLeft w:val="0"/>
      <w:marRight w:val="0"/>
      <w:marTop w:val="0"/>
      <w:marBottom w:val="0"/>
      <w:divBdr>
        <w:top w:val="none" w:sz="0" w:space="0" w:color="auto"/>
        <w:left w:val="none" w:sz="0" w:space="0" w:color="auto"/>
        <w:bottom w:val="none" w:sz="0" w:space="0" w:color="auto"/>
        <w:right w:val="none" w:sz="0" w:space="0" w:color="auto"/>
      </w:divBdr>
    </w:div>
    <w:div w:id="510215806">
      <w:bodyDiv w:val="1"/>
      <w:marLeft w:val="0"/>
      <w:marRight w:val="0"/>
      <w:marTop w:val="0"/>
      <w:marBottom w:val="0"/>
      <w:divBdr>
        <w:top w:val="none" w:sz="0" w:space="0" w:color="auto"/>
        <w:left w:val="none" w:sz="0" w:space="0" w:color="auto"/>
        <w:bottom w:val="none" w:sz="0" w:space="0" w:color="auto"/>
        <w:right w:val="none" w:sz="0" w:space="0" w:color="auto"/>
      </w:divBdr>
    </w:div>
    <w:div w:id="909852916">
      <w:bodyDiv w:val="1"/>
      <w:marLeft w:val="0"/>
      <w:marRight w:val="0"/>
      <w:marTop w:val="0"/>
      <w:marBottom w:val="0"/>
      <w:divBdr>
        <w:top w:val="none" w:sz="0" w:space="0" w:color="auto"/>
        <w:left w:val="none" w:sz="0" w:space="0" w:color="auto"/>
        <w:bottom w:val="none" w:sz="0" w:space="0" w:color="auto"/>
        <w:right w:val="none" w:sz="0" w:space="0" w:color="auto"/>
      </w:divBdr>
    </w:div>
    <w:div w:id="941763419">
      <w:bodyDiv w:val="1"/>
      <w:marLeft w:val="0"/>
      <w:marRight w:val="0"/>
      <w:marTop w:val="0"/>
      <w:marBottom w:val="0"/>
      <w:divBdr>
        <w:top w:val="none" w:sz="0" w:space="0" w:color="auto"/>
        <w:left w:val="none" w:sz="0" w:space="0" w:color="auto"/>
        <w:bottom w:val="none" w:sz="0" w:space="0" w:color="auto"/>
        <w:right w:val="none" w:sz="0" w:space="0" w:color="auto"/>
      </w:divBdr>
    </w:div>
    <w:div w:id="949701954">
      <w:bodyDiv w:val="1"/>
      <w:marLeft w:val="0"/>
      <w:marRight w:val="0"/>
      <w:marTop w:val="0"/>
      <w:marBottom w:val="0"/>
      <w:divBdr>
        <w:top w:val="none" w:sz="0" w:space="0" w:color="auto"/>
        <w:left w:val="none" w:sz="0" w:space="0" w:color="auto"/>
        <w:bottom w:val="none" w:sz="0" w:space="0" w:color="auto"/>
        <w:right w:val="none" w:sz="0" w:space="0" w:color="auto"/>
      </w:divBdr>
    </w:div>
    <w:div w:id="1040469689">
      <w:bodyDiv w:val="1"/>
      <w:marLeft w:val="0"/>
      <w:marRight w:val="0"/>
      <w:marTop w:val="0"/>
      <w:marBottom w:val="0"/>
      <w:divBdr>
        <w:top w:val="none" w:sz="0" w:space="0" w:color="auto"/>
        <w:left w:val="none" w:sz="0" w:space="0" w:color="auto"/>
        <w:bottom w:val="none" w:sz="0" w:space="0" w:color="auto"/>
        <w:right w:val="none" w:sz="0" w:space="0" w:color="auto"/>
      </w:divBdr>
    </w:div>
    <w:div w:id="1045568758">
      <w:bodyDiv w:val="1"/>
      <w:marLeft w:val="0"/>
      <w:marRight w:val="0"/>
      <w:marTop w:val="0"/>
      <w:marBottom w:val="0"/>
      <w:divBdr>
        <w:top w:val="none" w:sz="0" w:space="0" w:color="auto"/>
        <w:left w:val="none" w:sz="0" w:space="0" w:color="auto"/>
        <w:bottom w:val="none" w:sz="0" w:space="0" w:color="auto"/>
        <w:right w:val="none" w:sz="0" w:space="0" w:color="auto"/>
      </w:divBdr>
    </w:div>
    <w:div w:id="1481965825">
      <w:bodyDiv w:val="1"/>
      <w:marLeft w:val="0"/>
      <w:marRight w:val="0"/>
      <w:marTop w:val="0"/>
      <w:marBottom w:val="0"/>
      <w:divBdr>
        <w:top w:val="none" w:sz="0" w:space="0" w:color="auto"/>
        <w:left w:val="none" w:sz="0" w:space="0" w:color="auto"/>
        <w:bottom w:val="none" w:sz="0" w:space="0" w:color="auto"/>
        <w:right w:val="none" w:sz="0" w:space="0" w:color="auto"/>
      </w:divBdr>
    </w:div>
    <w:div w:id="1526290724">
      <w:bodyDiv w:val="1"/>
      <w:marLeft w:val="0"/>
      <w:marRight w:val="0"/>
      <w:marTop w:val="0"/>
      <w:marBottom w:val="0"/>
      <w:divBdr>
        <w:top w:val="none" w:sz="0" w:space="0" w:color="auto"/>
        <w:left w:val="none" w:sz="0" w:space="0" w:color="auto"/>
        <w:bottom w:val="none" w:sz="0" w:space="0" w:color="auto"/>
        <w:right w:val="none" w:sz="0" w:space="0" w:color="auto"/>
      </w:divBdr>
    </w:div>
    <w:div w:id="1817068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hilipseimenis/Library/Containers/com.microsoft.Outlook/Data/tmp/Outlook%20Temp/TESTING%5b16%5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25BA60C92D7D4BB0825376DC1C299D" ma:contentTypeVersion="6" ma:contentTypeDescription="Create a new document." ma:contentTypeScope="" ma:versionID="b1a144a68b70b480fb66fa3c35db4610">
  <xsd:schema xmlns:xsd="http://www.w3.org/2001/XMLSchema" xmlns:xs="http://www.w3.org/2001/XMLSchema" xmlns:p="http://schemas.microsoft.com/office/2006/metadata/properties" xmlns:ns2="9bee9ab9-304b-4be4-b514-747a267b7515" xmlns:ns3="cffde191-0aa8-480d-be91-0d9637b86e08" targetNamespace="http://schemas.microsoft.com/office/2006/metadata/properties" ma:root="true" ma:fieldsID="2d54fa0f3a7ae5bae88cebe4a9022cc0" ns2:_="" ns3:_="">
    <xsd:import namespace="9bee9ab9-304b-4be4-b514-747a267b7515"/>
    <xsd:import namespace="cffde191-0aa8-480d-be91-0d9637b86e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ee9ab9-304b-4be4-b514-747a267b75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fde191-0aa8-480d-be91-0d9637b86e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97F802-F1B6-4993-A385-2BE1AF92271E}">
  <ds:schemaRefs>
    <ds:schemaRef ds:uri="http://schemas.microsoft.com/sharepoint/v3/contenttype/forms"/>
  </ds:schemaRefs>
</ds:datastoreItem>
</file>

<file path=customXml/itemProps2.xml><?xml version="1.0" encoding="utf-8"?>
<ds:datastoreItem xmlns:ds="http://schemas.openxmlformats.org/officeDocument/2006/customXml" ds:itemID="{D8796047-2399-4CE2-9E6D-65FEFD224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ee9ab9-304b-4be4-b514-747a267b7515"/>
    <ds:schemaRef ds:uri="cffde191-0aa8-480d-be91-0d9637b86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CC1647-9ED1-4D19-90E2-FEA318BCBA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TESTING[16].dotm</Template>
  <TotalTime>0</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Seimenis</dc:creator>
  <cp:keywords/>
  <dc:description/>
  <cp:lastModifiedBy>Philip  Seimenis</cp:lastModifiedBy>
  <cp:revision>4</cp:revision>
  <cp:lastPrinted>2024-08-01T07:15:00Z</cp:lastPrinted>
  <dcterms:created xsi:type="dcterms:W3CDTF">2024-08-09T11:39:00Z</dcterms:created>
  <dcterms:modified xsi:type="dcterms:W3CDTF">2024-08-09T13:19:00Z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etDate">
    <vt:lpwstr>2022-09-08T13:12:37Z</vt:lpwstr>
  </property>
  <property fmtid="{D5CDD505-2E9C-101B-9397-08002B2CF9AE}" pid="4" name="MSIP_Label_216eec4e-c7b8-491d-b7d8-90a69632743d_Method">
    <vt:lpwstr>Standard</vt:lpwstr>
  </property>
  <property fmtid="{D5CDD505-2E9C-101B-9397-08002B2CF9AE}" pid="5" name="MSIP_Label_216eec4e-c7b8-491d-b7d8-90a69632743d_Name">
    <vt:lpwstr>216eec4e-c7b8-491d-b7d8-90a69632743d</vt:lpwstr>
  </property>
  <property fmtid="{D5CDD505-2E9C-101B-9397-08002B2CF9AE}" pid="6" name="MSIP_Label_216eec4e-c7b8-491d-b7d8-90a69632743d_SiteId">
    <vt:lpwstr>4032514a-830a-4f20-9539-81bbc35b3cd9</vt:lpwstr>
  </property>
  <property fmtid="{D5CDD505-2E9C-101B-9397-08002B2CF9AE}" pid="7" name="MSIP_Label_216eec4e-c7b8-491d-b7d8-90a69632743d_ActionId">
    <vt:lpwstr>2002d079-8fbd-4e99-8c01-85b25cfb80a0</vt:lpwstr>
  </property>
  <property fmtid="{D5CDD505-2E9C-101B-9397-08002B2CF9AE}" pid="8" name="MSIP_Label_216eec4e-c7b8-491d-b7d8-90a69632743d_ContentBits">
    <vt:lpwstr>0</vt:lpwstr>
  </property>
  <property fmtid="{D5CDD505-2E9C-101B-9397-08002B2CF9AE}" pid="9" name="ContentTypeId">
    <vt:lpwstr>0x0101006C25BA60C92D7D4BB0825376DC1C299D</vt:lpwstr>
  </property>
</Properties>
</file>