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1CF21" w14:textId="77777777" w:rsidR="00E27F37" w:rsidRPr="0037312A" w:rsidRDefault="00AE775F">
      <w:r w:rsidRPr="003731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3605BA53" wp14:editId="14C9C118">
                <wp:simplePos x="0" y="0"/>
                <wp:positionH relativeFrom="page">
                  <wp:posOffset>603250</wp:posOffset>
                </wp:positionH>
                <wp:positionV relativeFrom="page">
                  <wp:posOffset>552450</wp:posOffset>
                </wp:positionV>
                <wp:extent cx="2374265" cy="914400"/>
                <wp:effectExtent l="57150" t="0" r="64135" b="114300"/>
                <wp:wrapNone/>
                <wp:docPr id="307" name="Text Box 307" title="Address Detail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14400"/>
                        </a:xfrm>
                        <a:prstGeom prst="rect">
                          <a:avLst/>
                        </a:prstGeom>
                        <a:noFill/>
                        <a:ln w="0" cmpd="sng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ysClr val="window" lastClr="FFFFFF"/>
                          </a:outerShdw>
                        </a:effectLst>
                      </wps:spPr>
                      <wps:txbx>
                        <w:txbxContent>
                          <w:p w14:paraId="2045AC11" w14:textId="77777777" w:rsidR="00CD74E1" w:rsidRDefault="00992E97" w:rsidP="000763A7">
                            <w:pPr>
                              <w:spacing w:after="60" w:line="160" w:lineRule="exact"/>
                              <w:rPr>
                                <w:rFonts w:ascii="FNB Sans Light" w:hAnsi="FNB Sans Light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NB Sans Light" w:hAnsi="FNB Sans Light" w:cs="Arial"/>
                                <w:sz w:val="18"/>
                                <w:szCs w:val="18"/>
                              </w:rPr>
                              <w:t xml:space="preserve">FNB </w:t>
                            </w:r>
                            <w:r w:rsidR="00851622">
                              <w:rPr>
                                <w:rFonts w:ascii="FNB Sans Light" w:hAnsi="FNB Sans Light" w:cs="Arial"/>
                                <w:sz w:val="18"/>
                                <w:szCs w:val="18"/>
                              </w:rPr>
                              <w:t>HOME AND STRUCTURED LENDING SOLUTIONS</w:t>
                            </w:r>
                          </w:p>
                          <w:p w14:paraId="2BE6BFED" w14:textId="77777777" w:rsidR="00AE775F" w:rsidRDefault="00992E97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 Enterprise Road,</w:t>
                            </w:r>
                          </w:p>
                          <w:p w14:paraId="4E5D9FF8" w14:textId="77777777" w:rsidR="00992E97" w:rsidRDefault="00992E97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Fairland</w:t>
                            </w:r>
                            <w:r w:rsidR="006D66D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2170</w:t>
                            </w:r>
                          </w:p>
                          <w:p w14:paraId="78CEC1C2" w14:textId="77777777" w:rsidR="00233D49" w:rsidRDefault="00233D49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1065</w:t>
                            </w:r>
                          </w:p>
                          <w:p w14:paraId="2EEC396C" w14:textId="77777777" w:rsidR="00A73551" w:rsidRDefault="00A73551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Johannesburg, 2000</w:t>
                            </w:r>
                          </w:p>
                          <w:p w14:paraId="3763A725" w14:textId="77777777" w:rsidR="00A73551" w:rsidRDefault="00A73551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Tel: 087 730 1100</w:t>
                            </w:r>
                          </w:p>
                          <w:p w14:paraId="05101827" w14:textId="77777777" w:rsidR="00992E97" w:rsidRPr="00CD74E1" w:rsidRDefault="00992E97" w:rsidP="000763A7">
                            <w:pPr>
                              <w:spacing w:after="60" w:line="160" w:lineRule="exact"/>
                              <w:rPr>
                                <w:rFonts w:ascii="FNB Sans Light" w:hAnsi="FNB Sans Light" w:cs="Arial"/>
                                <w:sz w:val="18"/>
                                <w:szCs w:val="18"/>
                              </w:rPr>
                            </w:pPr>
                          </w:p>
                          <w:p w14:paraId="557B3E3F" w14:textId="77777777" w:rsidR="00AE775F" w:rsidRDefault="00AE775F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Tel: 087 </w:t>
                            </w:r>
                            <w:r w:rsidR="00150BA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000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50BA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00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00</w:t>
                            </w:r>
                          </w:p>
                          <w:p w14:paraId="740FEBEC" w14:textId="77777777" w:rsidR="00AE775F" w:rsidRDefault="00AE775F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5BA53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alt="Title: Address Details" style="position:absolute;margin-left:47.5pt;margin-top:43.5pt;width:186.9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" o:allowoverlap="f" filled="f" stroked="f" strokeweight="0">
                <v:shadow on="t" color="window" offset="0,4pt"/>
                <v:textbox inset="0,0,0,0">
                  <w:txbxContent>
                    <w:p w14:paraId="2045AC11" w14:textId="77777777" w:rsidR="00CD74E1" w:rsidRDefault="00992E97" w:rsidP="000763A7">
                      <w:pPr>
                        <w:spacing w:after="60" w:line="160" w:lineRule="exact"/>
                        <w:rPr>
                          <w:rFonts w:ascii="FNB Sans Light" w:hAnsi="FNB Sans Light" w:cs="Arial"/>
                          <w:sz w:val="18"/>
                          <w:szCs w:val="18"/>
                        </w:rPr>
                      </w:pPr>
                      <w:r>
                        <w:rPr>
                          <w:rFonts w:ascii="FNB Sans Light" w:hAnsi="FNB Sans Light" w:cs="Arial"/>
                          <w:sz w:val="18"/>
                          <w:szCs w:val="18"/>
                        </w:rPr>
                        <w:t xml:space="preserve">FNB </w:t>
                      </w:r>
                      <w:r w:rsidR="00851622">
                        <w:rPr>
                          <w:rFonts w:ascii="FNB Sans Light" w:hAnsi="FNB Sans Light" w:cs="Arial"/>
                          <w:sz w:val="18"/>
                          <w:szCs w:val="18"/>
                        </w:rPr>
                        <w:t>HOME AND STRUCTURED LENDING SOLUTIONS</w:t>
                      </w:r>
                    </w:p>
                    <w:p w14:paraId="2BE6BFED" w14:textId="77777777" w:rsidR="00AE775F" w:rsidRDefault="00992E97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1 Enterprise Road,</w:t>
                      </w:r>
                    </w:p>
                    <w:p w14:paraId="4E5D9FF8" w14:textId="77777777" w:rsidR="00992E97" w:rsidRDefault="00992E97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Fairland</w:t>
                      </w:r>
                      <w:r w:rsidR="006D66D5">
                        <w:rPr>
                          <w:rFonts w:ascii="Arial" w:hAnsi="Arial" w:cs="Arial"/>
                          <w:sz w:val="14"/>
                          <w:szCs w:val="14"/>
                        </w:rPr>
                        <w:t>, 2170</w:t>
                      </w:r>
                    </w:p>
                    <w:p w14:paraId="78CEC1C2" w14:textId="77777777" w:rsidR="00233D49" w:rsidRDefault="00233D49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PO Box 1065</w:t>
                      </w:r>
                    </w:p>
                    <w:p w14:paraId="2EEC396C" w14:textId="77777777" w:rsidR="00A73551" w:rsidRDefault="00A73551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Johannesburg, 2000</w:t>
                      </w:r>
                    </w:p>
                    <w:p w14:paraId="3763A725" w14:textId="77777777" w:rsidR="00A73551" w:rsidRDefault="00A73551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Tel: 087 730 1100</w:t>
                      </w:r>
                    </w:p>
                    <w:p w14:paraId="05101827" w14:textId="77777777" w:rsidR="00992E97" w:rsidRPr="00CD74E1" w:rsidRDefault="00992E97" w:rsidP="000763A7">
                      <w:pPr>
                        <w:spacing w:after="60" w:line="160" w:lineRule="exact"/>
                        <w:rPr>
                          <w:rFonts w:ascii="FNB Sans Light" w:hAnsi="FNB Sans Light" w:cs="Arial"/>
                          <w:sz w:val="18"/>
                          <w:szCs w:val="18"/>
                        </w:rPr>
                      </w:pPr>
                    </w:p>
                    <w:p w14:paraId="557B3E3F" w14:textId="77777777" w:rsidR="00AE775F" w:rsidRDefault="00AE775F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Tel: 087 </w:t>
                      </w:r>
                      <w:r w:rsidR="00150BA6">
                        <w:rPr>
                          <w:rFonts w:ascii="Arial" w:hAnsi="Arial" w:cs="Arial"/>
                          <w:sz w:val="14"/>
                          <w:szCs w:val="14"/>
                        </w:rPr>
                        <w:t>000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="00150BA6">
                        <w:rPr>
                          <w:rFonts w:ascii="Arial" w:hAnsi="Arial" w:cs="Arial"/>
                          <w:sz w:val="14"/>
                          <w:szCs w:val="14"/>
                        </w:rPr>
                        <w:t>00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00</w:t>
                      </w:r>
                    </w:p>
                    <w:p w14:paraId="740FEBEC" w14:textId="77777777" w:rsidR="00AE775F" w:rsidRDefault="00AE775F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244074C" w14:textId="77777777" w:rsidR="00161421" w:rsidRPr="0037312A" w:rsidRDefault="00161421" w:rsidP="00161421"/>
    <w:p w14:paraId="06D8AE14" w14:textId="77777777" w:rsidR="00161421" w:rsidRPr="0037312A" w:rsidRDefault="00161421" w:rsidP="00161421"/>
    <w:p w14:paraId="419AE2F9" w14:textId="77777777" w:rsidR="00161421" w:rsidRPr="0037312A" w:rsidRDefault="00161421" w:rsidP="00161421">
      <w:pPr>
        <w:tabs>
          <w:tab w:val="left" w:pos="1642"/>
        </w:tabs>
        <w:rPr>
          <w:rFonts w:ascii="Arial" w:hAnsi="Arial" w:cs="Arial"/>
        </w:rPr>
      </w:pPr>
    </w:p>
    <w:p w14:paraId="6E0253A5" w14:textId="69A8A38E" w:rsidR="00C25543" w:rsidRPr="0037312A" w:rsidRDefault="00910811" w:rsidP="00F9144E">
      <w:pPr>
        <w:pStyle w:val="Topofletter-forpostallayout"/>
        <w:rPr>
          <w:lang w:val="en-US"/>
        </w:rPr>
      </w:pPr>
      <w:r>
        <w:t>NKOSI-P</w:t>
      </w:r>
    </w:p>
    <w:p w14:paraId="6A4FD2C1" w14:textId="1C58A60E" w:rsidR="00F9144E" w:rsidRPr="0037312A" w:rsidRDefault="00910811" w:rsidP="00F9144E">
      <w:pPr>
        <w:pStyle w:val="Topofletter-forpostallayout"/>
        <w:rPr>
          <w:lang w:val="en-US"/>
        </w:rPr>
      </w:pPr>
      <w:r>
        <w:t>44</w:t>
        <w:br/>
        <w:t>LUNGILE STREET</w:t>
        <w:br/>
        <w:t>DIEPKLOOF ZONE 5</w:t>
      </w:r>
    </w:p>
    <w:p w14:paraId="13553306" w14:textId="77777777" w:rsidR="00F9144E" w:rsidRPr="0037312A" w:rsidRDefault="00F9144E" w:rsidP="00F9144E">
      <w:pPr>
        <w:pStyle w:val="Topofletter-forpostallayout"/>
        <w:rPr>
          <w:lang w:val="en-US"/>
        </w:rPr>
      </w:pPr>
    </w:p>
    <w:p w14:paraId="469318CA" w14:textId="77777777" w:rsidR="00F9144E" w:rsidRPr="0037312A" w:rsidRDefault="00F9144E" w:rsidP="00F9144E">
      <w:pPr>
        <w:pStyle w:val="Topofletter-forpostallayout"/>
        <w:rPr>
          <w:lang w:val="en-US"/>
        </w:rPr>
      </w:pPr>
      <w:r w:rsidRPr="0037312A">
        <w:rPr>
          <w:lang w:val="en-US"/>
        </w:rPr>
        <w:t xml:space="preserve">AND TO: </w:t>
      </w:r>
    </w:p>
    <w:p w14:paraId="142ACC49" w14:textId="77777777" w:rsidR="00F9144E" w:rsidRPr="0037312A" w:rsidRDefault="00F9144E" w:rsidP="00F9144E">
      <w:pPr>
        <w:pStyle w:val="Topofletter-forpostallayout"/>
        <w:rPr>
          <w:lang w:val="en-US"/>
        </w:rPr>
      </w:pPr>
    </w:p>
    <w:p w14:paraId="48EBCA43" w14:textId="6913BF34" w:rsidR="00722804" w:rsidRPr="0037312A" w:rsidRDefault="00910811" w:rsidP="00722804">
      <w:pPr>
        <w:pStyle w:val="Topofletter-forpostallayout"/>
        <w:rPr>
          <w:lang w:val="en-US"/>
        </w:rPr>
      </w:pPr>
      <w:r>
        <w:t>NKOSI-B</w:t>
      </w:r>
    </w:p>
    <w:p w14:paraId="18BB3998" w14:textId="1856392B" w:rsidR="00722804" w:rsidRPr="0037312A" w:rsidRDefault="00910811" w:rsidP="00722804">
      <w:pPr>
        <w:pStyle w:val="Topofletter-forpostallayout"/>
        <w:rPr>
          <w:lang w:val="en-US"/>
        </w:rPr>
      </w:pPr>
      <w:r>
        <w:t>44</w:t>
        <w:br/>
        <w:t>LUNGILE STREET</w:t>
        <w:br/>
        <w:t>DIEPKLOOF ZONE 5</w:t>
      </w:r>
    </w:p>
    <w:p w14:paraId="619D3A1C" w14:textId="77777777" w:rsidR="00F9144E" w:rsidRPr="0037312A" w:rsidRDefault="00F9144E" w:rsidP="00F9144E">
      <w:pPr>
        <w:rPr>
          <w:noProof/>
          <w:sz w:val="18"/>
          <w:szCs w:val="18"/>
        </w:rPr>
      </w:pPr>
    </w:p>
    <w:p w14:paraId="67CB1F5C" w14:textId="77777777" w:rsidR="00F9144E" w:rsidRPr="0037312A" w:rsidRDefault="00F9144E" w:rsidP="00F9144E">
      <w:pPr>
        <w:pStyle w:val="Topofletter-forpostallayout"/>
        <w:rPr>
          <w:rFonts w:ascii="Calibri" w:hAnsi="Calibri"/>
          <w:sz w:val="22"/>
          <w:szCs w:val="22"/>
        </w:rPr>
      </w:pPr>
    </w:p>
    <w:p w14:paraId="767EE86E" w14:textId="77777777" w:rsidR="00F9144E" w:rsidRPr="0037312A" w:rsidRDefault="00F9144E" w:rsidP="00F9144E">
      <w:pPr>
        <w:pStyle w:val="Topofletter-forpostallayout"/>
        <w:rPr>
          <w:rFonts w:asciiTheme="minorHAnsi" w:hAnsiTheme="minorHAnsi"/>
          <w:sz w:val="22"/>
          <w:szCs w:val="22"/>
        </w:rPr>
      </w:pPr>
    </w:p>
    <w:p w14:paraId="7DA7C642" w14:textId="5C14C95A" w:rsidR="00F9144E" w:rsidRPr="0037312A" w:rsidRDefault="00F9144E" w:rsidP="00F9144E">
      <w:pPr>
        <w:pStyle w:val="Topofletter-forpostallayout"/>
        <w:rPr>
          <w:rFonts w:asciiTheme="minorHAnsi" w:hAnsiTheme="minorHAnsi"/>
          <w:sz w:val="22"/>
          <w:szCs w:val="22"/>
        </w:rPr>
      </w:pPr>
      <w:r>
        <w:t xml:space="preserve">Email: </w:t>
      </w:r>
    </w:p>
    <w:p w14:paraId="286DCD63" w14:textId="5179914A" w:rsidR="00F9144E" w:rsidRPr="0037312A" w:rsidRDefault="00AC6DD0" w:rsidP="007D04C0">
      <w:pPr>
        <w:pStyle w:val="Topofletter-forpostallayout"/>
        <w:jc w:val="right"/>
        <w:rPr>
          <w:rFonts w:asciiTheme="minorHAnsi" w:hAnsiTheme="minorHAnsi"/>
          <w:sz w:val="22"/>
          <w:szCs w:val="22"/>
        </w:rPr>
      </w:pPr>
      <w:r>
        <w:t>09 August 2024</w:t>
      </w:r>
    </w:p>
    <w:p w14:paraId="176D08BD" w14:textId="7960FA9A" w:rsidR="00F9144E" w:rsidRPr="0037312A" w:rsidRDefault="00F9144E" w:rsidP="00F9144E">
      <w:pPr>
        <w:pStyle w:val="Topofletter-forpostallayout"/>
        <w:rPr>
          <w:rFonts w:asciiTheme="minorHAnsi" w:hAnsiTheme="minorHAnsi"/>
          <w:sz w:val="22"/>
          <w:szCs w:val="22"/>
          <w:lang w:val="en-US"/>
        </w:rPr>
      </w:pPr>
      <w:r>
        <w:t xml:space="preserve">Dear </w:t>
      </w:r>
    </w:p>
    <w:p w14:paraId="4CF4EFDC" w14:textId="77777777" w:rsidR="00F9144E" w:rsidRPr="0037312A" w:rsidRDefault="00F9144E" w:rsidP="00F9144E">
      <w:pPr>
        <w:pStyle w:val="Topofletter-forpostallayout"/>
        <w:rPr>
          <w:rFonts w:asciiTheme="minorHAnsi" w:hAnsiTheme="minorHAnsi"/>
          <w:sz w:val="22"/>
          <w:szCs w:val="22"/>
        </w:rPr>
      </w:pPr>
    </w:p>
    <w:p w14:paraId="6BA2A369" w14:textId="7AA9DF6C" w:rsidR="007D04C0" w:rsidRPr="0037312A" w:rsidRDefault="00F9144E" w:rsidP="007D04C0">
      <w:pPr>
        <w:rPr>
          <w:rFonts w:cs="Arial"/>
          <w:b/>
          <w:bCs/>
        </w:rPr>
      </w:pPr>
      <w:r>
        <w:t>RE: FIRSTRAND BANK LIMITED / NKOSI-P / NKOSI-B</w:t>
      </w:r>
    </w:p>
    <w:p w14:paraId="63E2E226" w14:textId="77777777" w:rsidR="00002B43" w:rsidRPr="0037312A" w:rsidRDefault="00002B43" w:rsidP="00002B43">
      <w:pPr>
        <w:rPr>
          <w:rFonts w:cs="Arial"/>
          <w:b/>
          <w:bCs/>
        </w:rPr>
      </w:pPr>
    </w:p>
    <w:p w14:paraId="120ABB4D" w14:textId="77777777" w:rsidR="00002B43" w:rsidRPr="0037312A" w:rsidRDefault="00002B43" w:rsidP="00002B43">
      <w:pPr>
        <w:ind w:right="-29"/>
        <w:jc w:val="both"/>
        <w:rPr>
          <w:rFonts w:cs="Arial"/>
          <w:b/>
          <w:bCs/>
          <w:lang w:val="en-ZA"/>
        </w:rPr>
      </w:pPr>
      <w:r w:rsidRPr="0037312A">
        <w:rPr>
          <w:rFonts w:cs="Arial"/>
          <w:b/>
          <w:bCs/>
        </w:rPr>
        <w:t xml:space="preserve">Notice in terms of Section 72(1)(A) and Regulation 19(4) Of </w:t>
      </w:r>
      <w:proofErr w:type="gramStart"/>
      <w:r w:rsidRPr="0037312A">
        <w:rPr>
          <w:rFonts w:cs="Arial"/>
          <w:b/>
          <w:bCs/>
        </w:rPr>
        <w:t>The</w:t>
      </w:r>
      <w:proofErr w:type="gramEnd"/>
      <w:r w:rsidRPr="0037312A">
        <w:rPr>
          <w:rFonts w:cs="Arial"/>
          <w:b/>
          <w:bCs/>
        </w:rPr>
        <w:t xml:space="preserve"> National Credit Act 34 of 2005 (NCA)</w:t>
      </w:r>
    </w:p>
    <w:p w14:paraId="40C0373D" w14:textId="77777777" w:rsidR="00002B43" w:rsidRPr="0037312A" w:rsidRDefault="00002B43" w:rsidP="00002B43">
      <w:pPr>
        <w:ind w:right="-29"/>
        <w:jc w:val="both"/>
        <w:rPr>
          <w:rFonts w:cs="Arial"/>
          <w:b/>
          <w:bCs/>
          <w:lang w:val="en-ZA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3261"/>
        <w:gridCol w:w="6127"/>
      </w:tblGrid>
      <w:tr w:rsidR="00002B43" w:rsidRPr="0037312A" w14:paraId="1E5E0F0C" w14:textId="77777777" w:rsidTr="003B5058">
        <w:trPr>
          <w:trHeight w:val="283"/>
        </w:trPr>
        <w:tc>
          <w:tcPr>
            <w:tcW w:w="3261" w:type="dxa"/>
            <w:vAlign w:val="center"/>
          </w:tcPr>
          <w:p w14:paraId="2913F6D4" w14:textId="77777777" w:rsidR="00002B43" w:rsidRPr="0037312A" w:rsidRDefault="00002B43" w:rsidP="003B5058">
            <w:pPr>
              <w:pStyle w:val="Free-standingdocument"/>
              <w:ind w:hanging="110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HOME LOAN AGREEMENT</w:t>
            </w:r>
          </w:p>
        </w:tc>
        <w:tc>
          <w:tcPr>
            <w:tcW w:w="6378" w:type="dxa"/>
            <w:vAlign w:val="center"/>
          </w:tcPr>
          <w:p>
            <w:r>
              <w:t>3-000-706-982-902</w:t>
            </w:r>
          </w:p>
        </w:tc>
      </w:tr>
      <w:tr w:rsidR="00002B43" w:rsidRPr="0037312A" w14:paraId="1A1FE5B8" w14:textId="77777777" w:rsidTr="003B5058">
        <w:trPr>
          <w:trHeight w:val="97"/>
        </w:trPr>
        <w:tc>
          <w:tcPr>
            <w:tcW w:w="3261" w:type="dxa"/>
            <w:vAlign w:val="center"/>
          </w:tcPr>
          <w:p w14:paraId="197402B9" w14:textId="77777777" w:rsidR="00002B43" w:rsidRPr="0037312A" w:rsidRDefault="00002B43" w:rsidP="003B5058">
            <w:pPr>
              <w:pStyle w:val="Free-standingdocument"/>
              <w:ind w:hanging="110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 xml:space="preserve">Current Instalment </w:t>
            </w:r>
          </w:p>
        </w:tc>
        <w:tc>
          <w:tcPr>
            <w:tcW w:w="6378" w:type="dxa"/>
            <w:vAlign w:val="center"/>
          </w:tcPr>
          <w:p>
            <w:r>
              <w:t>R5,729.11</w:t>
            </w:r>
          </w:p>
        </w:tc>
      </w:tr>
      <w:tr w:rsidR="00002B43" w:rsidRPr="0037312A" w14:paraId="6C2C5549" w14:textId="77777777" w:rsidTr="003B5058">
        <w:trPr>
          <w:trHeight w:val="283"/>
        </w:trPr>
        <w:tc>
          <w:tcPr>
            <w:tcW w:w="3261" w:type="dxa"/>
            <w:vAlign w:val="center"/>
          </w:tcPr>
          <w:p w14:paraId="54BC94C4" w14:textId="77777777" w:rsidR="00002B43" w:rsidRPr="0037312A" w:rsidRDefault="00002B43" w:rsidP="003B5058">
            <w:pPr>
              <w:pStyle w:val="Free-standingdocument"/>
              <w:ind w:hanging="110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Arrears Amount</w:t>
            </w:r>
          </w:p>
        </w:tc>
        <w:tc>
          <w:tcPr>
            <w:tcW w:w="6378" w:type="dxa"/>
            <w:vAlign w:val="center"/>
          </w:tcPr>
          <w:p>
            <w:r>
              <w:t>R53,897.99</w:t>
            </w:r>
          </w:p>
        </w:tc>
      </w:tr>
      <w:tr w:rsidR="00002B43" w:rsidRPr="0037312A" w14:paraId="48323A18" w14:textId="77777777" w:rsidTr="003B5058">
        <w:trPr>
          <w:trHeight w:val="283"/>
        </w:trPr>
        <w:tc>
          <w:tcPr>
            <w:tcW w:w="3261" w:type="dxa"/>
            <w:vAlign w:val="center"/>
          </w:tcPr>
          <w:p w14:paraId="7BD0BFE3" w14:textId="77777777" w:rsidR="00002B43" w:rsidRPr="0037312A" w:rsidRDefault="00002B43" w:rsidP="003B5058">
            <w:pPr>
              <w:pStyle w:val="Free-standingdocument"/>
              <w:ind w:hanging="110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Current Balance</w:t>
            </w:r>
          </w:p>
        </w:tc>
        <w:tc>
          <w:tcPr>
            <w:tcW w:w="6378" w:type="dxa"/>
            <w:vAlign w:val="center"/>
          </w:tcPr>
          <w:p>
            <w:r>
              <w:t>R385,553.10</w:t>
            </w:r>
          </w:p>
        </w:tc>
      </w:tr>
      <w:tr w:rsidR="00002B43" w:rsidRPr="0037312A" w14:paraId="174AED1E" w14:textId="77777777" w:rsidTr="003B5058">
        <w:trPr>
          <w:trHeight w:val="283"/>
        </w:trPr>
        <w:tc>
          <w:tcPr>
            <w:tcW w:w="3261" w:type="dxa"/>
            <w:vAlign w:val="center"/>
          </w:tcPr>
          <w:p w14:paraId="49EB95B7" w14:textId="77777777" w:rsidR="00002B43" w:rsidRPr="0037312A" w:rsidRDefault="00002B43" w:rsidP="003B5058">
            <w:pPr>
              <w:pStyle w:val="Free-standingdocument"/>
              <w:ind w:hanging="110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Property Description</w:t>
            </w:r>
          </w:p>
        </w:tc>
        <w:tc>
          <w:tcPr>
            <w:tcW w:w="6378" w:type="dxa"/>
            <w:vAlign w:val="center"/>
          </w:tcPr>
          <w:p>
            <w:r/>
          </w:p>
        </w:tc>
      </w:tr>
    </w:tbl>
    <w:p w14:paraId="307748D4" w14:textId="77777777" w:rsidR="00962B7C" w:rsidRPr="0037312A" w:rsidRDefault="00962B7C" w:rsidP="00161421"/>
    <w:p w14:paraId="6B31B7F1" w14:textId="77777777" w:rsidR="00962B7C" w:rsidRPr="0037312A" w:rsidRDefault="00962B7C" w:rsidP="000951E1">
      <w:pPr>
        <w:pStyle w:val="BodyofPageLayout-112linespacing"/>
        <w:rPr>
          <w:lang w:val="en-US"/>
        </w:rPr>
      </w:pPr>
      <w:r w:rsidRPr="0037312A">
        <w:rPr>
          <w:lang w:val="en-US"/>
        </w:rPr>
        <w:t xml:space="preserve">We hereby give you notice of our intention to supply adverse information in respect of your default amount and the total outstanding balance to the credit </w:t>
      </w:r>
      <w:r w:rsidRPr="0037312A">
        <w:rPr>
          <w:noProof/>
          <w:lang w:val="en-US"/>
        </w:rPr>
        <w:t>bureaux</w:t>
      </w:r>
      <w:r w:rsidRPr="0037312A">
        <w:rPr>
          <w:lang w:val="en-US"/>
        </w:rPr>
        <w:t xml:space="preserve"> upon expiry of 20 (twenty) business days from the date of delivery of this notice.</w:t>
      </w:r>
    </w:p>
    <w:p w14:paraId="6D6A8AF7" w14:textId="77777777" w:rsidR="00962B7C" w:rsidRPr="0037312A" w:rsidRDefault="00962B7C" w:rsidP="000951E1">
      <w:pPr>
        <w:pStyle w:val="BodyofPageLayout-112linespacing"/>
        <w:rPr>
          <w:lang w:val="en-US"/>
        </w:rPr>
      </w:pPr>
      <w:r w:rsidRPr="0037312A">
        <w:rPr>
          <w:lang w:val="en-US"/>
        </w:rPr>
        <w:t>In terms of the NCA adverse information includes:</w:t>
      </w:r>
    </w:p>
    <w:p w14:paraId="2B620DA8" w14:textId="77777777" w:rsidR="00962B7C" w:rsidRPr="0037312A" w:rsidRDefault="00962B7C" w:rsidP="000951E1">
      <w:pPr>
        <w:pStyle w:val="Bulletpoint1cm1cmhanging112spacing"/>
      </w:pPr>
      <w:r w:rsidRPr="0037312A">
        <w:t xml:space="preserve">classifications of customer </w:t>
      </w:r>
      <w:proofErr w:type="spellStart"/>
      <w:r w:rsidRPr="0037312A">
        <w:t>behaviour</w:t>
      </w:r>
      <w:proofErr w:type="spellEnd"/>
      <w:r w:rsidRPr="0037312A">
        <w:t>, like “delinquent”, “default”, “slow paying”, “absconded” or “not contactable</w:t>
      </w:r>
      <w:proofErr w:type="gramStart"/>
      <w:r w:rsidRPr="0037312A">
        <w:t>”;</w:t>
      </w:r>
      <w:proofErr w:type="gramEnd"/>
      <w:r w:rsidRPr="0037312A">
        <w:t xml:space="preserve"> </w:t>
      </w:r>
    </w:p>
    <w:p w14:paraId="6BB2BD78" w14:textId="77777777" w:rsidR="00962B7C" w:rsidRPr="0037312A" w:rsidRDefault="00962B7C" w:rsidP="000951E1">
      <w:pPr>
        <w:pStyle w:val="Bulletpoint1cm1cmhanging112spacing"/>
      </w:pPr>
      <w:r w:rsidRPr="0037312A">
        <w:t>classifications of enforcement action taken by the credit provider against the customer, like “handed over for collection or recovery”, “legal action” or “write-off”; and</w:t>
      </w:r>
    </w:p>
    <w:p w14:paraId="431BA3D2" w14:textId="77777777" w:rsidR="00962B7C" w:rsidRPr="0037312A" w:rsidRDefault="00962B7C" w:rsidP="000951E1">
      <w:pPr>
        <w:pStyle w:val="Bulletpoint1cm1cmhanging112spacing"/>
      </w:pPr>
      <w:r w:rsidRPr="0037312A">
        <w:t xml:space="preserve">negative listing of </w:t>
      </w:r>
      <w:proofErr w:type="gramStart"/>
      <w:r w:rsidRPr="0037312A">
        <w:t>the your</w:t>
      </w:r>
      <w:proofErr w:type="gramEnd"/>
      <w:r w:rsidRPr="0037312A">
        <w:t xml:space="preserve"> payment profile on the credit </w:t>
      </w:r>
      <w:r w:rsidRPr="0037312A">
        <w:rPr>
          <w:noProof/>
        </w:rPr>
        <w:t>bureaux</w:t>
      </w:r>
      <w:r w:rsidRPr="0037312A">
        <w:t>.</w:t>
      </w:r>
    </w:p>
    <w:p w14:paraId="16689977" w14:textId="77777777" w:rsidR="00962B7C" w:rsidRPr="0037312A" w:rsidRDefault="00962B7C" w:rsidP="000951E1">
      <w:pPr>
        <w:pStyle w:val="ClosingSignature-Paragraph"/>
      </w:pPr>
    </w:p>
    <w:p w14:paraId="45D42C78" w14:textId="77777777" w:rsidR="00962B7C" w:rsidRPr="0037312A" w:rsidRDefault="00962B7C" w:rsidP="00F9144E">
      <w:pPr>
        <w:pStyle w:val="BodyofPageLayout-112linespacing"/>
        <w:rPr>
          <w:sz w:val="22"/>
          <w:szCs w:val="22"/>
        </w:rPr>
      </w:pPr>
      <w:r w:rsidRPr="0037312A">
        <w:rPr>
          <w:sz w:val="22"/>
          <w:szCs w:val="22"/>
        </w:rPr>
        <w:t>Sincerely</w:t>
      </w:r>
    </w:p>
    <w:p w14:paraId="77BAC0F2" w14:textId="77777777" w:rsidR="00962B7C" w:rsidRPr="0037312A" w:rsidRDefault="00962B7C" w:rsidP="00F9144E">
      <w:pPr>
        <w:pStyle w:val="ClosingSignature-Paragraph"/>
      </w:pPr>
      <w:r w:rsidRPr="0037312A">
        <w:rPr>
          <w:noProof/>
          <w:lang w:val="en-US"/>
        </w:rPr>
        <w:t>Alli Luqmaan</w:t>
      </w:r>
    </w:p>
    <w:p w14:paraId="5288FD72" w14:textId="77777777" w:rsidR="00962B7C" w:rsidRPr="0037312A" w:rsidRDefault="00962B7C" w:rsidP="00F9144E">
      <w:pPr>
        <w:pStyle w:val="ClosingSignature-Paragraph"/>
        <w:rPr>
          <w:rStyle w:val="Bold10Point"/>
          <w:bCs/>
        </w:rPr>
      </w:pPr>
      <w:r w:rsidRPr="0037312A">
        <w:rPr>
          <w:rStyle w:val="Bold10Point"/>
        </w:rPr>
        <w:t>Legal Manager</w:t>
      </w:r>
    </w:p>
    <w:p w14:paraId="6C6FF014" w14:textId="77777777" w:rsidR="00962B7C" w:rsidRPr="0037312A" w:rsidRDefault="00962B7C" w:rsidP="00F9144E">
      <w:pPr>
        <w:pStyle w:val="ClosingSignature-Paragraph"/>
        <w:rPr>
          <w:rStyle w:val="Bold10Point"/>
          <w:bCs/>
        </w:rPr>
      </w:pPr>
      <w:r w:rsidRPr="0037312A">
        <w:rPr>
          <w:rStyle w:val="Bold10Point"/>
        </w:rPr>
        <w:t>(Electronically Signed)</w:t>
      </w:r>
    </w:p>
    <w:p w14:paraId="1D5A1E29" w14:textId="4D79DD0A" w:rsidR="005B3685" w:rsidRPr="0037312A" w:rsidRDefault="005B3685" w:rsidP="00310810">
      <w:pPr>
        <w:pStyle w:val="InsideAddress"/>
        <w:ind w:right="-108"/>
        <w:rPr>
          <w:rFonts w:ascii="Calibri" w:hAnsi="Calibri" w:cs="Calibri"/>
          <w:sz w:val="22"/>
          <w:szCs w:val="22"/>
        </w:rPr>
      </w:pPr>
    </w:p>
    <w:p w14:paraId="2BFFA7B6" w14:textId="353A8257" w:rsidR="00002B43" w:rsidRPr="0037312A" w:rsidRDefault="00002B43" w:rsidP="00002B43">
      <w:pPr>
        <w:pStyle w:val="Topofletter-forpostallayout"/>
        <w:rPr>
          <w:lang w:val="en-US"/>
        </w:rPr>
      </w:pPr>
      <w:r w:rsidRPr="0037312A">
        <w:rPr>
          <w:lang w:val="en-US"/>
        </w:rPr>
        <w:t xml:space="preserve"> </w:t>
      </w:r>
    </w:p>
    <w:sectPr w:rsidR="00002B43" w:rsidRPr="0037312A" w:rsidSect="001D0426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52C29" w14:textId="77777777" w:rsidR="005C7CE2" w:rsidRDefault="005C7CE2" w:rsidP="00143E1C">
      <w:r>
        <w:separator/>
      </w:r>
    </w:p>
  </w:endnote>
  <w:endnote w:type="continuationSeparator" w:id="0">
    <w:p w14:paraId="346A4F74" w14:textId="77777777" w:rsidR="005C7CE2" w:rsidRDefault="005C7CE2" w:rsidP="0014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NB Sans Light">
    <w:altName w:val="Calibri"/>
    <w:panose1 w:val="020B0604020202020204"/>
    <w:charset w:val="00"/>
    <w:family w:val="modern"/>
    <w:notTrueType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7A364" w14:textId="77777777" w:rsidR="00A967D0" w:rsidRDefault="00426319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C6FAB83" wp14:editId="43139BDA">
          <wp:simplePos x="0" y="0"/>
          <wp:positionH relativeFrom="column">
            <wp:posOffset>-80010</wp:posOffset>
          </wp:positionH>
          <wp:positionV relativeFrom="paragraph">
            <wp:posOffset>-62574</wp:posOffset>
          </wp:positionV>
          <wp:extent cx="4559300" cy="3082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798A5" w14:textId="77777777" w:rsidR="00D56DB2" w:rsidRPr="00511E60" w:rsidRDefault="00511E60" w:rsidP="00511E60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589239A" wp14:editId="1927A08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559300" cy="30824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E730F" w14:textId="77777777" w:rsidR="005C7CE2" w:rsidRDefault="005C7CE2" w:rsidP="00143E1C">
      <w:r>
        <w:separator/>
      </w:r>
    </w:p>
  </w:footnote>
  <w:footnote w:type="continuationSeparator" w:id="0">
    <w:p w14:paraId="312171F1" w14:textId="77777777" w:rsidR="005C7CE2" w:rsidRDefault="005C7CE2" w:rsidP="00143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D8365" w14:textId="77777777" w:rsidR="001241B7" w:rsidRDefault="00216281" w:rsidP="00216281">
    <w:pPr>
      <w:pStyle w:val="Header"/>
      <w:tabs>
        <w:tab w:val="clear" w:pos="4513"/>
        <w:tab w:val="clear" w:pos="9026"/>
        <w:tab w:val="left" w:pos="5364"/>
        <w:tab w:val="left" w:pos="7872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1CEA8" w14:textId="77777777" w:rsidR="001D0426" w:rsidRDefault="001D0426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24EDD2C" wp14:editId="0687DF2B">
          <wp:simplePos x="0" y="0"/>
          <wp:positionH relativeFrom="margin">
            <wp:align>right</wp:align>
          </wp:positionH>
          <wp:positionV relativeFrom="paragraph">
            <wp:posOffset>-166370</wp:posOffset>
          </wp:positionV>
          <wp:extent cx="1333500" cy="13335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2279"/>
    <w:multiLevelType w:val="hybridMultilevel"/>
    <w:tmpl w:val="80A255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209A"/>
    <w:multiLevelType w:val="hybridMultilevel"/>
    <w:tmpl w:val="90323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739"/>
    <w:multiLevelType w:val="hybridMultilevel"/>
    <w:tmpl w:val="1D68A7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429"/>
    <w:multiLevelType w:val="hybridMultilevel"/>
    <w:tmpl w:val="53D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0E0EB"/>
    <w:multiLevelType w:val="multilevel"/>
    <w:tmpl w:val="67A6CB76"/>
    <w:lvl w:ilvl="0">
      <w:start w:val="1"/>
      <w:numFmt w:val="bullet"/>
      <w:pStyle w:val="Bulletpoint1cm1cmhanging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/>
      </w:rPr>
    </w:lvl>
  </w:abstractNum>
  <w:abstractNum w:abstractNumId="5" w15:restartNumberingAfterBreak="0">
    <w:nsid w:val="19BC6C27"/>
    <w:multiLevelType w:val="hybridMultilevel"/>
    <w:tmpl w:val="AE5224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146EE"/>
    <w:multiLevelType w:val="hybridMultilevel"/>
    <w:tmpl w:val="CD76E206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E46FF6"/>
    <w:multiLevelType w:val="hybridMultilevel"/>
    <w:tmpl w:val="8A820480"/>
    <w:lvl w:ilvl="0" w:tplc="DAFE002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 w15:restartNumberingAfterBreak="0">
    <w:nsid w:val="288D5EC4"/>
    <w:multiLevelType w:val="multilevel"/>
    <w:tmpl w:val="23777F8F"/>
    <w:lvl w:ilvl="0">
      <w:start w:val="1"/>
      <w:numFmt w:val="bullet"/>
      <w:pStyle w:val="Bulletpoint1cm1cmhanging112spacing"/>
      <w:lvlText w:val=""/>
      <w:lvlJc w:val="left"/>
      <w:pPr>
        <w:tabs>
          <w:tab w:val="left" w:pos="181"/>
        </w:tabs>
        <w:ind w:left="1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901"/>
        </w:tabs>
        <w:ind w:left="90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621"/>
        </w:tabs>
        <w:ind w:left="16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341"/>
        </w:tabs>
        <w:ind w:left="23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061"/>
        </w:tabs>
        <w:ind w:left="306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781"/>
        </w:tabs>
        <w:ind w:left="37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501"/>
        </w:tabs>
        <w:ind w:left="45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221"/>
        </w:tabs>
        <w:ind w:left="522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5941"/>
        </w:tabs>
        <w:ind w:left="5941" w:hanging="360"/>
      </w:pPr>
      <w:rPr>
        <w:rFonts w:ascii="Wingdings" w:hAnsi="Wingdings"/>
      </w:rPr>
    </w:lvl>
  </w:abstractNum>
  <w:abstractNum w:abstractNumId="9" w15:restartNumberingAfterBreak="0">
    <w:nsid w:val="2E3A2655"/>
    <w:multiLevelType w:val="hybridMultilevel"/>
    <w:tmpl w:val="3CFA9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3341BCD"/>
    <w:multiLevelType w:val="hybridMultilevel"/>
    <w:tmpl w:val="FC2E2324"/>
    <w:lvl w:ilvl="0" w:tplc="3030144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32A5FB1"/>
    <w:multiLevelType w:val="hybridMultilevel"/>
    <w:tmpl w:val="AA2AB3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14ACB"/>
    <w:multiLevelType w:val="hybridMultilevel"/>
    <w:tmpl w:val="371A47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4DE"/>
    <w:multiLevelType w:val="multilevel"/>
    <w:tmpl w:val="CA1899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52071BE2"/>
    <w:multiLevelType w:val="hybridMultilevel"/>
    <w:tmpl w:val="B1A6D582"/>
    <w:lvl w:ilvl="0" w:tplc="B58A22DE">
      <w:numFmt w:val="bullet"/>
      <w:lvlText w:val="•"/>
      <w:lvlJc w:val="left"/>
      <w:pPr>
        <w:ind w:left="780" w:hanging="360"/>
      </w:pPr>
      <w:rPr>
        <w:rFonts w:ascii="Arial" w:eastAsia="Times New Roman" w:hAnsi="Aria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09D3747"/>
    <w:multiLevelType w:val="hybridMultilevel"/>
    <w:tmpl w:val="D088890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5530AB"/>
    <w:multiLevelType w:val="hybridMultilevel"/>
    <w:tmpl w:val="9D122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23355">
    <w:abstractNumId w:val="12"/>
  </w:num>
  <w:num w:numId="2" w16cid:durableId="4717488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3045117">
    <w:abstractNumId w:val="0"/>
  </w:num>
  <w:num w:numId="4" w16cid:durableId="1840654273">
    <w:abstractNumId w:val="3"/>
  </w:num>
  <w:num w:numId="5" w16cid:durableId="725568010">
    <w:abstractNumId w:val="16"/>
  </w:num>
  <w:num w:numId="6" w16cid:durableId="1144392156">
    <w:abstractNumId w:val="1"/>
  </w:num>
  <w:num w:numId="7" w16cid:durableId="1042098541">
    <w:abstractNumId w:val="11"/>
  </w:num>
  <w:num w:numId="8" w16cid:durableId="1410617945">
    <w:abstractNumId w:val="2"/>
  </w:num>
  <w:num w:numId="9" w16cid:durableId="1869292409">
    <w:abstractNumId w:val="7"/>
  </w:num>
  <w:num w:numId="10" w16cid:durableId="344671854">
    <w:abstractNumId w:val="14"/>
  </w:num>
  <w:num w:numId="11" w16cid:durableId="442000129">
    <w:abstractNumId w:val="9"/>
  </w:num>
  <w:num w:numId="12" w16cid:durableId="241111388">
    <w:abstractNumId w:val="6"/>
  </w:num>
  <w:num w:numId="13" w16cid:durableId="1200895170">
    <w:abstractNumId w:val="15"/>
  </w:num>
  <w:num w:numId="14" w16cid:durableId="873277233">
    <w:abstractNumId w:val="8"/>
  </w:num>
  <w:num w:numId="15" w16cid:durableId="1084952747">
    <w:abstractNumId w:val="4"/>
  </w:num>
  <w:num w:numId="16" w16cid:durableId="814493026">
    <w:abstractNumId w:val="13"/>
  </w:num>
  <w:num w:numId="17" w16cid:durableId="114708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54B"/>
    <w:rsid w:val="00000FE2"/>
    <w:rsid w:val="00002B43"/>
    <w:rsid w:val="00010D0B"/>
    <w:rsid w:val="00012268"/>
    <w:rsid w:val="00017ADC"/>
    <w:rsid w:val="00033751"/>
    <w:rsid w:val="0003531E"/>
    <w:rsid w:val="00054225"/>
    <w:rsid w:val="00061F53"/>
    <w:rsid w:val="00064335"/>
    <w:rsid w:val="0007365F"/>
    <w:rsid w:val="000763A7"/>
    <w:rsid w:val="00085833"/>
    <w:rsid w:val="00092AB3"/>
    <w:rsid w:val="00092E4C"/>
    <w:rsid w:val="0009502F"/>
    <w:rsid w:val="00096114"/>
    <w:rsid w:val="000B170A"/>
    <w:rsid w:val="000B2430"/>
    <w:rsid w:val="000B416D"/>
    <w:rsid w:val="000C392A"/>
    <w:rsid w:val="000C441B"/>
    <w:rsid w:val="000C6CB7"/>
    <w:rsid w:val="000E745D"/>
    <w:rsid w:val="00105B76"/>
    <w:rsid w:val="001120D2"/>
    <w:rsid w:val="00112D46"/>
    <w:rsid w:val="001241B7"/>
    <w:rsid w:val="001249E5"/>
    <w:rsid w:val="001372AB"/>
    <w:rsid w:val="00143E16"/>
    <w:rsid w:val="00143E1C"/>
    <w:rsid w:val="00150BA6"/>
    <w:rsid w:val="001613D3"/>
    <w:rsid w:val="00161421"/>
    <w:rsid w:val="00181382"/>
    <w:rsid w:val="001855F4"/>
    <w:rsid w:val="00187E4C"/>
    <w:rsid w:val="00191CAC"/>
    <w:rsid w:val="001921BF"/>
    <w:rsid w:val="001A644F"/>
    <w:rsid w:val="001C40CE"/>
    <w:rsid w:val="001D0426"/>
    <w:rsid w:val="001D54F1"/>
    <w:rsid w:val="001F5DF2"/>
    <w:rsid w:val="0020506D"/>
    <w:rsid w:val="002104B7"/>
    <w:rsid w:val="00210E57"/>
    <w:rsid w:val="00216281"/>
    <w:rsid w:val="002250CD"/>
    <w:rsid w:val="00227EC9"/>
    <w:rsid w:val="00233D49"/>
    <w:rsid w:val="0024630A"/>
    <w:rsid w:val="00260890"/>
    <w:rsid w:val="00263A63"/>
    <w:rsid w:val="00267E2B"/>
    <w:rsid w:val="00277A54"/>
    <w:rsid w:val="00283E96"/>
    <w:rsid w:val="00285043"/>
    <w:rsid w:val="002878AB"/>
    <w:rsid w:val="002900AC"/>
    <w:rsid w:val="002A1A13"/>
    <w:rsid w:val="002A65F0"/>
    <w:rsid w:val="002B6894"/>
    <w:rsid w:val="002B6D97"/>
    <w:rsid w:val="002C08BB"/>
    <w:rsid w:val="002C0CE1"/>
    <w:rsid w:val="002C6369"/>
    <w:rsid w:val="002C7B64"/>
    <w:rsid w:val="002E4384"/>
    <w:rsid w:val="002E76DA"/>
    <w:rsid w:val="002F59BC"/>
    <w:rsid w:val="003046B7"/>
    <w:rsid w:val="0031222B"/>
    <w:rsid w:val="00314E80"/>
    <w:rsid w:val="003223FB"/>
    <w:rsid w:val="003506BB"/>
    <w:rsid w:val="00353824"/>
    <w:rsid w:val="00355E5A"/>
    <w:rsid w:val="003639C8"/>
    <w:rsid w:val="003659A1"/>
    <w:rsid w:val="003707D3"/>
    <w:rsid w:val="0037312A"/>
    <w:rsid w:val="00380713"/>
    <w:rsid w:val="00381F59"/>
    <w:rsid w:val="00390547"/>
    <w:rsid w:val="0039307A"/>
    <w:rsid w:val="0039422B"/>
    <w:rsid w:val="003A7295"/>
    <w:rsid w:val="003B207C"/>
    <w:rsid w:val="003C09FC"/>
    <w:rsid w:val="003C23AC"/>
    <w:rsid w:val="003C3A29"/>
    <w:rsid w:val="003F2AE2"/>
    <w:rsid w:val="003F3EB2"/>
    <w:rsid w:val="00406928"/>
    <w:rsid w:val="00413752"/>
    <w:rsid w:val="00426319"/>
    <w:rsid w:val="004322FA"/>
    <w:rsid w:val="00432C54"/>
    <w:rsid w:val="004450BC"/>
    <w:rsid w:val="0045372A"/>
    <w:rsid w:val="0045699E"/>
    <w:rsid w:val="004577D6"/>
    <w:rsid w:val="004713CD"/>
    <w:rsid w:val="004724BA"/>
    <w:rsid w:val="004724EC"/>
    <w:rsid w:val="004743F0"/>
    <w:rsid w:val="004872AB"/>
    <w:rsid w:val="00492E0D"/>
    <w:rsid w:val="004C29F2"/>
    <w:rsid w:val="004C32FC"/>
    <w:rsid w:val="004D4F4F"/>
    <w:rsid w:val="004F0819"/>
    <w:rsid w:val="00503072"/>
    <w:rsid w:val="00511E60"/>
    <w:rsid w:val="005135E3"/>
    <w:rsid w:val="00521D33"/>
    <w:rsid w:val="005420DB"/>
    <w:rsid w:val="00551D9B"/>
    <w:rsid w:val="00552DEC"/>
    <w:rsid w:val="00573CE9"/>
    <w:rsid w:val="00585451"/>
    <w:rsid w:val="00592518"/>
    <w:rsid w:val="005A0676"/>
    <w:rsid w:val="005A36B6"/>
    <w:rsid w:val="005A6952"/>
    <w:rsid w:val="005B3685"/>
    <w:rsid w:val="005C2565"/>
    <w:rsid w:val="005C7CE2"/>
    <w:rsid w:val="005D0834"/>
    <w:rsid w:val="005E0BBE"/>
    <w:rsid w:val="005F183B"/>
    <w:rsid w:val="005F230C"/>
    <w:rsid w:val="005F4A95"/>
    <w:rsid w:val="005F4AF5"/>
    <w:rsid w:val="005F52DD"/>
    <w:rsid w:val="005F7019"/>
    <w:rsid w:val="00604BA7"/>
    <w:rsid w:val="00607F47"/>
    <w:rsid w:val="0063633C"/>
    <w:rsid w:val="00645578"/>
    <w:rsid w:val="00646801"/>
    <w:rsid w:val="00666449"/>
    <w:rsid w:val="00680764"/>
    <w:rsid w:val="00687429"/>
    <w:rsid w:val="006904EF"/>
    <w:rsid w:val="006A1507"/>
    <w:rsid w:val="006D02A0"/>
    <w:rsid w:val="006D0433"/>
    <w:rsid w:val="006D5BB1"/>
    <w:rsid w:val="006D66D5"/>
    <w:rsid w:val="006E206A"/>
    <w:rsid w:val="006F0552"/>
    <w:rsid w:val="006F30E1"/>
    <w:rsid w:val="006F3995"/>
    <w:rsid w:val="0070158C"/>
    <w:rsid w:val="00701CC0"/>
    <w:rsid w:val="007033D1"/>
    <w:rsid w:val="007072B4"/>
    <w:rsid w:val="00714A34"/>
    <w:rsid w:val="00722804"/>
    <w:rsid w:val="00724DCA"/>
    <w:rsid w:val="00750B1A"/>
    <w:rsid w:val="007550EA"/>
    <w:rsid w:val="0076113B"/>
    <w:rsid w:val="00774B5A"/>
    <w:rsid w:val="00777319"/>
    <w:rsid w:val="00786867"/>
    <w:rsid w:val="00787451"/>
    <w:rsid w:val="00794202"/>
    <w:rsid w:val="007A38BB"/>
    <w:rsid w:val="007B6195"/>
    <w:rsid w:val="007C4921"/>
    <w:rsid w:val="007C4979"/>
    <w:rsid w:val="007C7208"/>
    <w:rsid w:val="007D04C0"/>
    <w:rsid w:val="007E1AAD"/>
    <w:rsid w:val="007F1569"/>
    <w:rsid w:val="00811436"/>
    <w:rsid w:val="008118A9"/>
    <w:rsid w:val="00826E94"/>
    <w:rsid w:val="00844AAF"/>
    <w:rsid w:val="00851622"/>
    <w:rsid w:val="00856EB7"/>
    <w:rsid w:val="008579EB"/>
    <w:rsid w:val="00863ECB"/>
    <w:rsid w:val="00864AC3"/>
    <w:rsid w:val="0088542A"/>
    <w:rsid w:val="00890E48"/>
    <w:rsid w:val="008A2F98"/>
    <w:rsid w:val="008B2A46"/>
    <w:rsid w:val="008C30B0"/>
    <w:rsid w:val="008F6208"/>
    <w:rsid w:val="0090554B"/>
    <w:rsid w:val="00910811"/>
    <w:rsid w:val="009114C2"/>
    <w:rsid w:val="009156CD"/>
    <w:rsid w:val="00942FAA"/>
    <w:rsid w:val="0095016B"/>
    <w:rsid w:val="0095068B"/>
    <w:rsid w:val="009618CD"/>
    <w:rsid w:val="0096218F"/>
    <w:rsid w:val="00962B7C"/>
    <w:rsid w:val="009730F7"/>
    <w:rsid w:val="00974D9C"/>
    <w:rsid w:val="00975AEA"/>
    <w:rsid w:val="009804B7"/>
    <w:rsid w:val="00980844"/>
    <w:rsid w:val="00984E32"/>
    <w:rsid w:val="00985BD5"/>
    <w:rsid w:val="00992E97"/>
    <w:rsid w:val="00992F00"/>
    <w:rsid w:val="009948B3"/>
    <w:rsid w:val="00996EEF"/>
    <w:rsid w:val="00997829"/>
    <w:rsid w:val="009A3549"/>
    <w:rsid w:val="009B3692"/>
    <w:rsid w:val="009B78D3"/>
    <w:rsid w:val="009C269C"/>
    <w:rsid w:val="00A13641"/>
    <w:rsid w:val="00A1457B"/>
    <w:rsid w:val="00A43CA7"/>
    <w:rsid w:val="00A4794C"/>
    <w:rsid w:val="00A51CBC"/>
    <w:rsid w:val="00A53576"/>
    <w:rsid w:val="00A537C8"/>
    <w:rsid w:val="00A618F2"/>
    <w:rsid w:val="00A73551"/>
    <w:rsid w:val="00A74EC5"/>
    <w:rsid w:val="00A75532"/>
    <w:rsid w:val="00A94835"/>
    <w:rsid w:val="00A953A0"/>
    <w:rsid w:val="00A967D0"/>
    <w:rsid w:val="00AA3A8F"/>
    <w:rsid w:val="00AA4A17"/>
    <w:rsid w:val="00AA6E8A"/>
    <w:rsid w:val="00AC11C4"/>
    <w:rsid w:val="00AC6DD0"/>
    <w:rsid w:val="00AD2F4C"/>
    <w:rsid w:val="00AD5735"/>
    <w:rsid w:val="00AE5E1C"/>
    <w:rsid w:val="00AE775F"/>
    <w:rsid w:val="00AF25F5"/>
    <w:rsid w:val="00B04F85"/>
    <w:rsid w:val="00B227E0"/>
    <w:rsid w:val="00B25B54"/>
    <w:rsid w:val="00B307A2"/>
    <w:rsid w:val="00B33AED"/>
    <w:rsid w:val="00B44512"/>
    <w:rsid w:val="00B67420"/>
    <w:rsid w:val="00B76F3A"/>
    <w:rsid w:val="00B8190F"/>
    <w:rsid w:val="00B84BF1"/>
    <w:rsid w:val="00B97B66"/>
    <w:rsid w:val="00BA0BE3"/>
    <w:rsid w:val="00BA4ABB"/>
    <w:rsid w:val="00BA5AB9"/>
    <w:rsid w:val="00BB0621"/>
    <w:rsid w:val="00BB747D"/>
    <w:rsid w:val="00BD1835"/>
    <w:rsid w:val="00BE3044"/>
    <w:rsid w:val="00BE5E17"/>
    <w:rsid w:val="00C0004E"/>
    <w:rsid w:val="00C24027"/>
    <w:rsid w:val="00C25543"/>
    <w:rsid w:val="00C266C7"/>
    <w:rsid w:val="00C30765"/>
    <w:rsid w:val="00C411BE"/>
    <w:rsid w:val="00C421F2"/>
    <w:rsid w:val="00C42658"/>
    <w:rsid w:val="00C461D2"/>
    <w:rsid w:val="00C561CF"/>
    <w:rsid w:val="00C70BE8"/>
    <w:rsid w:val="00C86125"/>
    <w:rsid w:val="00C91E85"/>
    <w:rsid w:val="00CA2A99"/>
    <w:rsid w:val="00CA35B8"/>
    <w:rsid w:val="00CA38FF"/>
    <w:rsid w:val="00CA67B6"/>
    <w:rsid w:val="00CD6F36"/>
    <w:rsid w:val="00CD74E1"/>
    <w:rsid w:val="00CE06B5"/>
    <w:rsid w:val="00CF456F"/>
    <w:rsid w:val="00CF7007"/>
    <w:rsid w:val="00CF7930"/>
    <w:rsid w:val="00CF7B5A"/>
    <w:rsid w:val="00D12D55"/>
    <w:rsid w:val="00D23185"/>
    <w:rsid w:val="00D33C79"/>
    <w:rsid w:val="00D34FD6"/>
    <w:rsid w:val="00D41485"/>
    <w:rsid w:val="00D45E78"/>
    <w:rsid w:val="00D5141C"/>
    <w:rsid w:val="00D56C7D"/>
    <w:rsid w:val="00D56DB2"/>
    <w:rsid w:val="00D615FC"/>
    <w:rsid w:val="00D8099D"/>
    <w:rsid w:val="00D843B4"/>
    <w:rsid w:val="00D9242F"/>
    <w:rsid w:val="00D924B5"/>
    <w:rsid w:val="00DA7E48"/>
    <w:rsid w:val="00DC5761"/>
    <w:rsid w:val="00DD143E"/>
    <w:rsid w:val="00DD4A3D"/>
    <w:rsid w:val="00DD4D50"/>
    <w:rsid w:val="00DE09DE"/>
    <w:rsid w:val="00E04B7C"/>
    <w:rsid w:val="00E17BA6"/>
    <w:rsid w:val="00E25F5E"/>
    <w:rsid w:val="00E263CF"/>
    <w:rsid w:val="00E27F37"/>
    <w:rsid w:val="00E3279D"/>
    <w:rsid w:val="00E50A14"/>
    <w:rsid w:val="00E52A1D"/>
    <w:rsid w:val="00E715EA"/>
    <w:rsid w:val="00E71CA7"/>
    <w:rsid w:val="00E7660D"/>
    <w:rsid w:val="00E8240C"/>
    <w:rsid w:val="00E85EBC"/>
    <w:rsid w:val="00EF014C"/>
    <w:rsid w:val="00EF65BB"/>
    <w:rsid w:val="00F00C39"/>
    <w:rsid w:val="00F101ED"/>
    <w:rsid w:val="00F10418"/>
    <w:rsid w:val="00F123F8"/>
    <w:rsid w:val="00F15422"/>
    <w:rsid w:val="00F1778B"/>
    <w:rsid w:val="00F26F1D"/>
    <w:rsid w:val="00F317D7"/>
    <w:rsid w:val="00F63E9C"/>
    <w:rsid w:val="00F674CE"/>
    <w:rsid w:val="00F74968"/>
    <w:rsid w:val="00F9144E"/>
    <w:rsid w:val="00F953C7"/>
    <w:rsid w:val="00F974ED"/>
    <w:rsid w:val="00FA41C6"/>
    <w:rsid w:val="00FC40C6"/>
    <w:rsid w:val="00FC59D4"/>
    <w:rsid w:val="00FD22A5"/>
    <w:rsid w:val="00FE2063"/>
    <w:rsid w:val="00FF3444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432D1"/>
  <w14:defaultImageDpi w14:val="32767"/>
  <w15:chartTrackingRefBased/>
  <w15:docId w15:val="{D5B841B7-98B2-DE4F-8842-B03D3FEB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E1C"/>
  </w:style>
  <w:style w:type="paragraph" w:styleId="Footer">
    <w:name w:val="footer"/>
    <w:basedOn w:val="Normal"/>
    <w:link w:val="Foot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E1C"/>
  </w:style>
  <w:style w:type="paragraph" w:styleId="BalloonText">
    <w:name w:val="Balloon Text"/>
    <w:basedOn w:val="Normal"/>
    <w:link w:val="BalloonTextChar"/>
    <w:uiPriority w:val="99"/>
    <w:semiHidden/>
    <w:unhideWhenUsed/>
    <w:rsid w:val="00AE77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5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2FA"/>
    <w:pPr>
      <w:ind w:left="720"/>
      <w:contextualSpacing/>
    </w:pPr>
  </w:style>
  <w:style w:type="paragraph" w:customStyle="1" w:styleId="ClosingSignature-Paragraph">
    <w:name w:val="Closing Signature - Paragraph"/>
    <w:uiPriority w:val="99"/>
    <w:rsid w:val="0021628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Default">
    <w:name w:val="Default"/>
    <w:rsid w:val="00216281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n-ZA" w:eastAsia="en-ZA"/>
    </w:rPr>
  </w:style>
  <w:style w:type="paragraph" w:customStyle="1" w:styleId="Topofletter-forpostallayout">
    <w:name w:val="Top of letter - for postal layout"/>
    <w:uiPriority w:val="99"/>
    <w:rsid w:val="001D0426"/>
    <w:pPr>
      <w:widowControl w:val="0"/>
      <w:tabs>
        <w:tab w:val="left" w:pos="5244"/>
        <w:tab w:val="right" w:pos="9921"/>
      </w:tabs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BodyofPageLayout">
    <w:name w:val="Body of Page Layout"/>
    <w:uiPriority w:val="99"/>
    <w:rsid w:val="001D042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F00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C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C39"/>
    <w:rPr>
      <w:b/>
      <w:bCs/>
      <w:sz w:val="20"/>
      <w:szCs w:val="20"/>
    </w:rPr>
  </w:style>
  <w:style w:type="paragraph" w:customStyle="1" w:styleId="Bold12Point-12pointbeforeandafter">
    <w:name w:val="Bold 12 Point - 12 point before and after"/>
    <w:uiPriority w:val="99"/>
    <w:rsid w:val="00F9144E"/>
    <w:pPr>
      <w:widowControl w:val="0"/>
      <w:autoSpaceDE w:val="0"/>
      <w:autoSpaceDN w:val="0"/>
      <w:adjustRightInd w:val="0"/>
      <w:spacing w:before="240" w:after="240"/>
    </w:pPr>
    <w:rPr>
      <w:rFonts w:ascii="Arial" w:eastAsiaTheme="minorEastAsia" w:hAnsi="Arial" w:cs="Arial"/>
      <w:b/>
      <w:bCs/>
      <w:lang w:val="en-ZA" w:eastAsia="en-ZA"/>
    </w:rPr>
  </w:style>
  <w:style w:type="paragraph" w:customStyle="1" w:styleId="Free-standingdocument">
    <w:name w:val="Free-standing document"/>
    <w:uiPriority w:val="99"/>
    <w:rsid w:val="00F9144E"/>
    <w:pPr>
      <w:widowControl w:val="0"/>
      <w:autoSpaceDE w:val="0"/>
      <w:autoSpaceDN w:val="0"/>
      <w:adjustRightInd w:val="0"/>
      <w:spacing w:before="40" w:after="40"/>
      <w:ind w:left="1134" w:right="850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odyofPageLayout-112linespacing">
    <w:name w:val="Body of Page Layout - 1 1/2 line spacing"/>
    <w:uiPriority w:val="99"/>
    <w:rsid w:val="00F9144E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FooterDirctors-6Point">
    <w:name w:val="Footer Dirctors - 6 Point"/>
    <w:uiPriority w:val="99"/>
    <w:rsid w:val="00F9144E"/>
    <w:rPr>
      <w:rFonts w:ascii="Arial" w:hAnsi="Arial"/>
      <w:sz w:val="12"/>
    </w:rPr>
  </w:style>
  <w:style w:type="paragraph" w:styleId="BodyText">
    <w:name w:val="Body Text"/>
    <w:basedOn w:val="Normal"/>
    <w:link w:val="BodyTextChar"/>
    <w:uiPriority w:val="99"/>
    <w:rsid w:val="00F9144E"/>
    <w:pPr>
      <w:tabs>
        <w:tab w:val="right" w:pos="9071"/>
      </w:tabs>
      <w:autoSpaceDE w:val="0"/>
      <w:autoSpaceDN w:val="0"/>
      <w:adjustRightInd w:val="0"/>
      <w:spacing w:after="240"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dyTextChar">
    <w:name w:val="Body Text Char"/>
    <w:basedOn w:val="DefaultParagraphFont"/>
    <w:link w:val="BodyText"/>
    <w:uiPriority w:val="99"/>
    <w:rsid w:val="00F9144E"/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ld10Point">
    <w:name w:val="Bold 10 Point"/>
    <w:uiPriority w:val="99"/>
    <w:rsid w:val="00F9144E"/>
    <w:rPr>
      <w:rFonts w:ascii="Arial" w:hAnsi="Arial"/>
      <w:b/>
      <w:color w:val="000000"/>
      <w:lang w:val="en-GB" w:eastAsia="x-none"/>
    </w:rPr>
  </w:style>
  <w:style w:type="paragraph" w:customStyle="1" w:styleId="Bulletpoint1cm1cmhanging">
    <w:name w:val="Bullet point 1cm + 1 cm hanging"/>
    <w:uiPriority w:val="99"/>
    <w:rsid w:val="00F9144E"/>
    <w:pPr>
      <w:widowControl w:val="0"/>
      <w:numPr>
        <w:numId w:val="15"/>
      </w:numPr>
      <w:autoSpaceDE w:val="0"/>
      <w:autoSpaceDN w:val="0"/>
      <w:adjustRightInd w:val="0"/>
      <w:spacing w:before="120" w:after="120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ulletpoint1cm1cmhanging112spacing">
    <w:name w:val="Bullet point 1cm + 1cm hanging 1 1/2 spacing"/>
    <w:basedOn w:val="Normal"/>
    <w:uiPriority w:val="99"/>
    <w:rsid w:val="00F9144E"/>
    <w:pPr>
      <w:widowControl w:val="0"/>
      <w:numPr>
        <w:numId w:val="14"/>
      </w:numPr>
      <w:autoSpaceDE w:val="0"/>
      <w:autoSpaceDN w:val="0"/>
      <w:adjustRightInd w:val="0"/>
      <w:spacing w:line="360" w:lineRule="auto"/>
      <w:ind w:left="1134" w:hanging="567"/>
      <w:jc w:val="both"/>
    </w:pPr>
    <w:rPr>
      <w:rFonts w:ascii="Arial" w:eastAsiaTheme="minorEastAsia" w:hAnsi="Arial" w:cs="Arial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rsid w:val="00F9144E"/>
    <w:rPr>
      <w:rFonts w:cs="Times New Roman"/>
      <w:color w:val="0563C1" w:themeColor="hyperlink"/>
      <w:u w:val="single"/>
    </w:rPr>
  </w:style>
  <w:style w:type="paragraph" w:customStyle="1" w:styleId="TabsAccountDetails-CollectionsLetters">
    <w:name w:val="Tabs Account Details - Collections Letters"/>
    <w:uiPriority w:val="99"/>
    <w:rsid w:val="007C7208"/>
    <w:pPr>
      <w:widowControl w:val="0"/>
      <w:tabs>
        <w:tab w:val="left" w:pos="2835"/>
        <w:tab w:val="left" w:pos="3118"/>
      </w:tabs>
      <w:autoSpaceDE w:val="0"/>
      <w:autoSpaceDN w:val="0"/>
      <w:adjustRightInd w:val="0"/>
      <w:spacing w:before="40" w:after="40"/>
      <w:ind w:left="3118" w:hanging="2835"/>
    </w:pPr>
    <w:rPr>
      <w:rFonts w:ascii="Arial" w:eastAsiaTheme="minorEastAsia" w:hAnsi="Arial" w:cs="Arial"/>
      <w:color w:val="000000"/>
      <w:sz w:val="20"/>
      <w:szCs w:val="20"/>
      <w:lang w:val="en-GB" w:eastAsia="en-ZA"/>
    </w:rPr>
  </w:style>
  <w:style w:type="table" w:styleId="TableGrid">
    <w:name w:val="Table Grid"/>
    <w:basedOn w:val="TableNormal"/>
    <w:uiPriority w:val="39"/>
    <w:rsid w:val="0096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MSLINE">
    <w:name w:val="DMSLINE"/>
    <w:basedOn w:val="Normal"/>
    <w:rsid w:val="005B3685"/>
    <w:pPr>
      <w:jc w:val="both"/>
    </w:pPr>
    <w:rPr>
      <w:rFonts w:ascii="Arial" w:eastAsia="Times New Roman" w:hAnsi="Arial" w:cs="Times New Roman"/>
      <w:sz w:val="20"/>
      <w:szCs w:val="20"/>
      <w:lang w:val="en-ZA"/>
    </w:rPr>
  </w:style>
  <w:style w:type="paragraph" w:customStyle="1" w:styleId="InsideAddress">
    <w:name w:val="Inside Address"/>
    <w:basedOn w:val="BodyText"/>
    <w:rsid w:val="005B3685"/>
    <w:pPr>
      <w:tabs>
        <w:tab w:val="clear" w:pos="9071"/>
      </w:tabs>
      <w:autoSpaceDE/>
      <w:autoSpaceDN/>
      <w:adjustRightInd/>
      <w:spacing w:after="0" w:line="220" w:lineRule="atLeast"/>
      <w:jc w:val="left"/>
    </w:pPr>
    <w:rPr>
      <w:rFonts w:eastAsia="Times New Roman" w:cs="Times New Roman"/>
      <w:spacing w:val="-5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philipseimenis/Library/Containers/com.microsoft.Outlook/Data/tmp/Outlook%20Temp/TESTING%5b16%5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5BA60C92D7D4BB0825376DC1C299D" ma:contentTypeVersion="6" ma:contentTypeDescription="Create a new document." ma:contentTypeScope="" ma:versionID="b1a144a68b70b480fb66fa3c35db4610">
  <xsd:schema xmlns:xsd="http://www.w3.org/2001/XMLSchema" xmlns:xs="http://www.w3.org/2001/XMLSchema" xmlns:p="http://schemas.microsoft.com/office/2006/metadata/properties" xmlns:ns2="9bee9ab9-304b-4be4-b514-747a267b7515" xmlns:ns3="cffde191-0aa8-480d-be91-0d9637b86e08" targetNamespace="http://schemas.microsoft.com/office/2006/metadata/properties" ma:root="true" ma:fieldsID="2d54fa0f3a7ae5bae88cebe4a9022cc0" ns2:_="" ns3:_="">
    <xsd:import namespace="9bee9ab9-304b-4be4-b514-747a267b7515"/>
    <xsd:import namespace="cffde191-0aa8-480d-be91-0d9637b86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e9ab9-304b-4be4-b514-747a267b7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de191-0aa8-480d-be91-0d9637b86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CC1647-9ED1-4D19-90E2-FEA318BCB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97F802-F1B6-4993-A385-2BE1AF922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796047-2399-4CE2-9E6D-65FEFD224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e9ab9-304b-4be4-b514-747a267b7515"/>
    <ds:schemaRef ds:uri="cffde191-0aa8-480d-be91-0d9637b86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TESTING[16].dotm</Template>
  <TotalTime>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Seimenis</dc:creator>
  <cp:keywords/>
  <dc:description/>
  <cp:lastModifiedBy>Philip  Seimenis</cp:lastModifiedBy>
  <cp:revision>4</cp:revision>
  <cp:lastPrinted>2024-08-01T07:15:00Z</cp:lastPrinted>
  <dcterms:created xsi:type="dcterms:W3CDTF">2024-08-09T11:40:00Z</dcterms:created>
  <dcterms:modified xsi:type="dcterms:W3CDTF">2024-08-09T13:19:00Z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2022-09-08T13:12:37Z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2002d079-8fbd-4e99-8c01-85b25cfb80a0</vt:lpwstr>
  </property>
  <property fmtid="{D5CDD505-2E9C-101B-9397-08002B2CF9AE}" pid="8" name="MSIP_Label_216eec4e-c7b8-491d-b7d8-90a69632743d_ContentBits">
    <vt:lpwstr>0</vt:lpwstr>
  </property>
  <property fmtid="{D5CDD505-2E9C-101B-9397-08002B2CF9AE}" pid="9" name="ContentTypeId">
    <vt:lpwstr>0x0101006C25BA60C92D7D4BB0825376DC1C299D</vt:lpwstr>
  </property>
</Properties>
</file>