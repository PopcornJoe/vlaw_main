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1E29" w14:textId="77777777" w:rsidR="005B3685" w:rsidRPr="00944B9E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  <w:r w:rsidRPr="005B368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0753BD" wp14:editId="4F246C99">
            <wp:extent cx="6029960" cy="1896110"/>
            <wp:effectExtent l="0" t="0" r="8890" b="8890"/>
            <wp:docPr id="13556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E24" w14:textId="77777777" w:rsidR="00002B43" w:rsidRDefault="00002B43" w:rsidP="00002B43"/>
    <w:p w14:paraId="37ADDD5A" w14:textId="0887B171" w:rsidR="00002B43" w:rsidRPr="00E32B37" w:rsidRDefault="00910811" w:rsidP="00002B43">
      <w:pPr>
        <w:pStyle w:val="Topofletter-forpostallayout"/>
        <w:rPr>
          <w:lang w:val="en-US"/>
        </w:rPr>
      </w:pPr>
      <w:r>
        <w:t>NKOSI-P</w:t>
      </w:r>
    </w:p>
    <w:p w14:paraId="24118A1B" w14:textId="367B5D2A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4FEC016E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2BFFA7B6" w14:textId="77777777" w:rsidR="00002B43" w:rsidRPr="00E32B37" w:rsidRDefault="00002B43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 xml:space="preserve">AND TO: </w:t>
      </w:r>
    </w:p>
    <w:p w14:paraId="09D1C74A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4FD71103" w14:textId="7C6C2872" w:rsidR="00002B43" w:rsidRPr="00E32B37" w:rsidRDefault="00910811" w:rsidP="00002B43">
      <w:pPr>
        <w:pStyle w:val="Topofletter-forpostallayout"/>
        <w:rPr>
          <w:lang w:val="en-US"/>
        </w:rPr>
      </w:pPr>
      <w:r>
        <w:t>NKOSI-B</w:t>
      </w:r>
    </w:p>
    <w:p w14:paraId="08B48399" w14:textId="49C0DFFE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10294074" w14:textId="77777777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199A5AA4" w14:textId="0FD5D5A4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  <w:r>
        <w:t xml:space="preserve">Email: </w:t>
      </w:r>
    </w:p>
    <w:p w14:paraId="5193F768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487229B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F475546" w14:textId="0AA663D7" w:rsidR="005B3685" w:rsidRPr="00E32B37" w:rsidRDefault="00BE5E17" w:rsidP="00310810">
      <w:pPr>
        <w:pStyle w:val="DMSLINE"/>
        <w:jc w:val="right"/>
        <w:rPr>
          <w:rFonts w:ascii="Calibri" w:hAnsi="Calibri" w:cs="Calibri"/>
          <w:sz w:val="22"/>
          <w:szCs w:val="22"/>
        </w:rPr>
      </w:pPr>
      <w:r>
        <w:t>09 August 2024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</w:tblGrid>
      <w:tr w:rsidR="005B3685" w:rsidRPr="00E32B37" w14:paraId="2A44C303" w14:textId="77777777" w:rsidTr="007C1FA4">
        <w:tc>
          <w:tcPr>
            <w:tcW w:w="6487" w:type="dxa"/>
            <w:shd w:val="clear" w:color="auto" w:fill="auto"/>
          </w:tcPr>
          <w:p w14:paraId="2E9F246A" w14:textId="77777777" w:rsidR="005B3685" w:rsidRPr="00E32B37" w:rsidRDefault="005B3685" w:rsidP="007C1FA4">
            <w:pPr>
              <w:pStyle w:val="DMSLINE"/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Your Reference:</w:t>
            </w:r>
            <w:r w:rsidRPr="00E32B3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5B3685" w:rsidRPr="00E32B37" w14:paraId="561F3737" w14:textId="77777777" w:rsidTr="007C1FA4">
        <w:trPr>
          <w:trHeight w:val="80"/>
        </w:trPr>
        <w:tc>
          <w:tcPr>
            <w:tcW w:w="6487" w:type="dxa"/>
            <w:shd w:val="clear" w:color="auto" w:fill="auto"/>
          </w:tcPr>
          <w:p>
            <w:r>
              <w:t>Our Reference: Mrs B Seimenis/ MAT xxxxx</w:t>
            </w:r>
          </w:p>
        </w:tc>
      </w:tr>
    </w:tbl>
    <w:p w14:paraId="06961140" w14:textId="77777777" w:rsidR="005B3685" w:rsidRPr="00E32B37" w:rsidRDefault="005B3685" w:rsidP="00310810">
      <w:pPr>
        <w:pStyle w:val="DMSLINE"/>
        <w:pBdr>
          <w:bottom w:val="single" w:sz="4" w:space="1" w:color="auto"/>
        </w:pBdr>
        <w:rPr>
          <w:rFonts w:ascii="Calibri" w:hAnsi="Calibri" w:cs="Calibri"/>
          <w:i/>
          <w:sz w:val="22"/>
          <w:szCs w:val="22"/>
        </w:rPr>
      </w:pPr>
    </w:p>
    <w:p w14:paraId="462076AD" w14:textId="77777777" w:rsidR="005B3685" w:rsidRPr="00E32B37" w:rsidRDefault="005B3685" w:rsidP="00310810">
      <w:pPr>
        <w:pStyle w:val="DMSLINE"/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7938"/>
      </w:tblGrid>
      <w:tr w:rsidR="005B3685" w:rsidRPr="00E32B37" w14:paraId="4BA31571" w14:textId="77777777" w:rsidTr="007C1FA4">
        <w:trPr>
          <w:trHeight w:val="377"/>
        </w:trPr>
        <w:tc>
          <w:tcPr>
            <w:tcW w:w="8613" w:type="dxa"/>
            <w:gridSpan w:val="2"/>
          </w:tcPr>
          <w:p w14:paraId="6675AE0D" w14:textId="77777777" w:rsidR="005B3685" w:rsidRPr="00E32B37" w:rsidRDefault="005B3685" w:rsidP="001E4F19">
            <w:pPr>
              <w:pStyle w:val="InsideAddres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685" w:rsidRPr="00E32B37" w14:paraId="2BB0F0BE" w14:textId="77777777" w:rsidTr="00116519">
        <w:tblPrEx>
          <w:tblLook w:val="0000" w:firstRow="0" w:lastRow="0" w:firstColumn="0" w:lastColumn="0" w:noHBand="0" w:noVBand="0"/>
        </w:tblPrEx>
        <w:trPr>
          <w:trHeight w:val="834"/>
        </w:trPr>
        <w:tc>
          <w:tcPr>
            <w:tcW w:w="675" w:type="dxa"/>
          </w:tcPr>
          <w:p w14:paraId="4A7A7F65" w14:textId="77777777" w:rsidR="005B3685" w:rsidRPr="00E32B37" w:rsidRDefault="005B3685" w:rsidP="007C1FA4">
            <w:pPr>
              <w:jc w:val="both"/>
              <w:rPr>
                <w:rFonts w:cs="Calibri"/>
                <w:b/>
                <w:sz w:val="22"/>
                <w:szCs w:val="22"/>
                <w:u w:val="single"/>
              </w:rPr>
            </w:pPr>
            <w:r w:rsidRPr="00E32B37">
              <w:rPr>
                <w:rFonts w:cs="Calibri"/>
                <w:b/>
                <w:sz w:val="22"/>
                <w:szCs w:val="22"/>
                <w:u w:val="single"/>
              </w:rPr>
              <w:t>RE:</w:t>
            </w:r>
          </w:p>
        </w:tc>
        <w:tc>
          <w:tcPr>
            <w:tcW w:w="7938" w:type="dxa"/>
          </w:tcPr>
          <w:p>
            <w:r>
              <w:t>RE: FIRSTRAND BANK LIMITED / NKOSI-P / NKOSI-B</w:t>
              <w:br/>
              <w:t>HOME LOAN ACCOUNT NUMBER:    3-000-706-982-902</w:t>
              <w:br/>
            </w:r>
          </w:p>
        </w:tc>
      </w:tr>
    </w:tbl>
    <w:p w14:paraId="3E106F3B" w14:textId="77777777" w:rsidR="005B3685" w:rsidRPr="00E32B37" w:rsidRDefault="005B3685" w:rsidP="00310810">
      <w:pPr>
        <w:jc w:val="both"/>
        <w:rPr>
          <w:rFonts w:cs="Calibri"/>
          <w:sz w:val="22"/>
          <w:szCs w:val="22"/>
        </w:rPr>
      </w:pPr>
    </w:p>
    <w:p w14:paraId="17880BD8" w14:textId="77777777" w:rsidR="005B3685" w:rsidRPr="00E32B37" w:rsidRDefault="005B3685" w:rsidP="001E4F19">
      <w:pPr>
        <w:pStyle w:val="ListParagraph"/>
        <w:spacing w:after="160" w:line="256" w:lineRule="auto"/>
        <w:rPr>
          <w:rFonts w:cs="Calibri"/>
          <w:sz w:val="22"/>
          <w:szCs w:val="22"/>
          <w:lang w:val="en-ZA"/>
        </w:rPr>
      </w:pPr>
    </w:p>
    <w:p w14:paraId="593B160A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act on behalf of FirstRand Bank Ltd (“Our client”).</w:t>
      </w:r>
    </w:p>
    <w:p w14:paraId="4AC95CCB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29F9A573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Our client proceeded with legal action against you, due to the account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falling into arrears.  In terms of the loan agreement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you are liable for our client’s costs on an attorney-client scale.</w:t>
      </w:r>
    </w:p>
    <w:p w14:paraId="694CEE1D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4757B75C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As a </w:t>
      </w:r>
      <w:proofErr w:type="gramStart"/>
      <w:r w:rsidRPr="00E32B37">
        <w:rPr>
          <w:rFonts w:cs="Arial"/>
        </w:rPr>
        <w:t>result</w:t>
      </w:r>
      <w:proofErr w:type="gramEnd"/>
      <w:r w:rsidRPr="00E32B37">
        <w:rPr>
          <w:rFonts w:cs="Arial"/>
        </w:rPr>
        <w:t xml:space="preserve"> thereof we wish to advise you that our client sent out s129 notices, thus incurred legal costs.</w:t>
      </w:r>
    </w:p>
    <w:p w14:paraId="0B2222AF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37995A62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lastRenderedPageBreak/>
        <w:t xml:space="preserve">At present we estimate our client’s legal costs to be approximately </w:t>
      </w:r>
      <w:r w:rsidR="00E27F37" w:rsidRPr="00E32B37">
        <w:rPr>
          <w:rFonts w:cs="Arial"/>
        </w:rPr>
        <w:t>R345.00</w:t>
      </w:r>
    </w:p>
    <w:p w14:paraId="112D2E08" w14:textId="77777777" w:rsidR="005B3685" w:rsidRPr="00E32B37" w:rsidRDefault="005B3685" w:rsidP="00116519">
      <w:pPr>
        <w:ind w:hanging="578"/>
        <w:contextualSpacing/>
        <w:jc w:val="both"/>
        <w:rPr>
          <w:rFonts w:cs="Arial"/>
        </w:rPr>
      </w:pPr>
    </w:p>
    <w:p w14:paraId="0D4BA6E0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hereby demand payment of same within 7 days of from date hereof.  Please pay the said amount into our Trust Account, the details of which are as follows:</w:t>
      </w:r>
    </w:p>
    <w:p w14:paraId="2A4D9B2B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First National Bank </w:t>
      </w:r>
    </w:p>
    <w:p w14:paraId="7E469882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Van </w:t>
      </w:r>
      <w:proofErr w:type="spellStart"/>
      <w:r w:rsidRPr="00E32B37">
        <w:rPr>
          <w:lang w:val="en-ZA"/>
        </w:rPr>
        <w:t>Hulsteyns</w:t>
      </w:r>
      <w:proofErr w:type="spellEnd"/>
      <w:r w:rsidRPr="00E32B37">
        <w:rPr>
          <w:lang w:val="en-ZA"/>
        </w:rPr>
        <w:t xml:space="preserve"> Trust Account</w:t>
      </w:r>
    </w:p>
    <w:p w14:paraId="7555B5E6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 xml:space="preserve">Account </w:t>
      </w:r>
      <w:r w:rsidR="00B67420" w:rsidRPr="00E32B37">
        <w:rPr>
          <w:lang w:val="en-ZA"/>
        </w:rPr>
        <w:t>number:</w:t>
      </w:r>
      <w:r w:rsidRPr="00E32B37">
        <w:rPr>
          <w:lang w:val="en-ZA"/>
        </w:rPr>
        <w:t xml:space="preserve">  50616788813</w:t>
      </w:r>
    </w:p>
    <w:p w14:paraId="7430305D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>B/Code 250805</w:t>
      </w:r>
    </w:p>
    <w:p w14:paraId="77BC4AB4" w14:textId="0D705DA2" w:rsidR="005B3685" w:rsidRPr="00E32B37" w:rsidRDefault="005B3685" w:rsidP="00116519">
      <w:pPr>
        <w:pStyle w:val="ListParagraph"/>
        <w:ind w:left="862"/>
        <w:rPr>
          <w:lang w:val="en-ZA"/>
        </w:rPr>
      </w:pPr>
      <w:r>
        <w:t>Reference:  MAT NKOSI-P / NKOSI-B</w:t>
      </w:r>
    </w:p>
    <w:p w14:paraId="0D8AE364" w14:textId="77777777" w:rsidR="005B3685" w:rsidRPr="00E32B37" w:rsidRDefault="005B3685" w:rsidP="00116519">
      <w:pPr>
        <w:pStyle w:val="ListParagraph"/>
        <w:ind w:hanging="578"/>
      </w:pPr>
    </w:p>
    <w:p w14:paraId="24421A85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  <w:b/>
          <w:bCs/>
        </w:rPr>
      </w:pPr>
      <w:r w:rsidRPr="00E32B37">
        <w:rPr>
          <w:rFonts w:cs="Arial"/>
        </w:rPr>
        <w:t xml:space="preserve">Please ensure you submit proof of payment by emailing to </w:t>
      </w:r>
      <w:hyperlink r:id="rId11" w:history="1">
        <w:r w:rsidRPr="00E32B37">
          <w:rPr>
            <w:rStyle w:val="Hyperlink"/>
            <w:rFonts w:cs="Arial"/>
          </w:rPr>
          <w:t>Foreclosures@vhlaw.co.za</w:t>
        </w:r>
      </w:hyperlink>
      <w:r w:rsidRPr="00E32B37">
        <w:rPr>
          <w:rFonts w:cs="Arial"/>
        </w:rPr>
        <w:t xml:space="preserve"> </w:t>
      </w:r>
    </w:p>
    <w:p w14:paraId="170013B8" w14:textId="77777777" w:rsidR="005B3685" w:rsidRPr="00E32B37" w:rsidRDefault="005B3685" w:rsidP="00503D67">
      <w:pPr>
        <w:spacing w:line="360" w:lineRule="auto"/>
        <w:ind w:left="720"/>
        <w:jc w:val="both"/>
        <w:rPr>
          <w:rFonts w:cs="Arial"/>
          <w:b/>
          <w:bCs/>
        </w:rPr>
      </w:pPr>
    </w:p>
    <w:p w14:paraId="7901448B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Should no such payment be made within 7 days, our client shall deem that you have accepted same and shall debit the legal fees to your </w:t>
      </w:r>
      <w:proofErr w:type="gramStart"/>
      <w:r w:rsidRPr="00E32B37">
        <w:rPr>
          <w:rFonts w:cs="Arial"/>
        </w:rPr>
        <w:t>Home</w:t>
      </w:r>
      <w:proofErr w:type="gramEnd"/>
      <w:r w:rsidRPr="00E32B37">
        <w:rPr>
          <w:rFonts w:cs="Arial"/>
        </w:rPr>
        <w:t xml:space="preserve"> loan account.</w:t>
      </w:r>
    </w:p>
    <w:p w14:paraId="40AF8C5F" w14:textId="77777777" w:rsidR="005B3685" w:rsidRPr="00E32B37" w:rsidRDefault="005B3685" w:rsidP="00503D67">
      <w:pPr>
        <w:pStyle w:val="ListParagraph"/>
        <w:rPr>
          <w:rFonts w:cs="Arial"/>
        </w:rPr>
      </w:pPr>
    </w:p>
    <w:p w14:paraId="29A8E65D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trust you find the above in order.</w:t>
      </w:r>
    </w:p>
    <w:p w14:paraId="4F9A4D0F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</w:p>
    <w:p w14:paraId="6D8B1908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  <w:r w:rsidRPr="00E32B37">
        <w:rPr>
          <w:rFonts w:cs="Arial"/>
        </w:rPr>
        <w:t>Yours faithfully</w:t>
      </w:r>
    </w:p>
    <w:p w14:paraId="0C4C26EB" w14:textId="77777777" w:rsidR="005B3685" w:rsidRPr="00E32B37" w:rsidRDefault="005B3685" w:rsidP="00116519">
      <w:pPr>
        <w:spacing w:line="360" w:lineRule="auto"/>
        <w:jc w:val="both"/>
        <w:rPr>
          <w:rFonts w:cs="Arial"/>
          <w:b/>
          <w:bCs/>
          <w:u w:val="single"/>
        </w:rPr>
      </w:pPr>
    </w:p>
    <w:p w14:paraId="607DC522" w14:textId="6E18A49D" w:rsidR="005B3685" w:rsidRPr="00116519" w:rsidRDefault="005B3685" w:rsidP="00116519">
      <w:pPr>
        <w:spacing w:line="360" w:lineRule="auto"/>
        <w:jc w:val="both"/>
        <w:rPr>
          <w:rFonts w:cs="Calibri"/>
          <w:b/>
          <w:bCs/>
          <w:u w:val="single"/>
        </w:rPr>
      </w:pPr>
      <w:r w:rsidRPr="00E32B37">
        <w:rPr>
          <w:rFonts w:cs="Arial"/>
          <w:b/>
          <w:bCs/>
          <w:u w:val="single"/>
        </w:rPr>
        <w:t>VAN HULSTEYNS</w:t>
      </w:r>
    </w:p>
    <w:sectPr w:rsidR="005B3685" w:rsidRPr="00116519" w:rsidSect="001D04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CDBD8" w14:textId="77777777" w:rsidR="00327A3A" w:rsidRDefault="00327A3A" w:rsidP="00143E1C">
      <w:r>
        <w:separator/>
      </w:r>
    </w:p>
  </w:endnote>
  <w:endnote w:type="continuationSeparator" w:id="0">
    <w:p w14:paraId="7CBFC496" w14:textId="77777777" w:rsidR="00327A3A" w:rsidRDefault="00327A3A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E58E4" w14:textId="77777777" w:rsidR="008D166C" w:rsidRDefault="008D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59069643" w:rsidR="00D56DB2" w:rsidRPr="00511E60" w:rsidRDefault="00D56DB2" w:rsidP="00511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A5A54" w14:textId="77777777" w:rsidR="00327A3A" w:rsidRDefault="00327A3A" w:rsidP="00143E1C">
      <w:r>
        <w:separator/>
      </w:r>
    </w:p>
  </w:footnote>
  <w:footnote w:type="continuationSeparator" w:id="0">
    <w:p w14:paraId="59D993C2" w14:textId="77777777" w:rsidR="00327A3A" w:rsidRDefault="00327A3A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9745" w14:textId="77777777" w:rsidR="008D166C" w:rsidRDefault="008D1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3B323" w14:textId="77777777" w:rsidR="008D166C" w:rsidRDefault="008D1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9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2"/>
  </w:num>
  <w:num w:numId="2" w16cid:durableId="471748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6"/>
  </w:num>
  <w:num w:numId="6" w16cid:durableId="1144392156">
    <w:abstractNumId w:val="1"/>
  </w:num>
  <w:num w:numId="7" w16cid:durableId="1042098541">
    <w:abstractNumId w:val="11"/>
  </w:num>
  <w:num w:numId="8" w16cid:durableId="1410617945">
    <w:abstractNumId w:val="2"/>
  </w:num>
  <w:num w:numId="9" w16cid:durableId="1869292409">
    <w:abstractNumId w:val="7"/>
  </w:num>
  <w:num w:numId="10" w16cid:durableId="344671854">
    <w:abstractNumId w:val="14"/>
  </w:num>
  <w:num w:numId="11" w16cid:durableId="442000129">
    <w:abstractNumId w:val="9"/>
  </w:num>
  <w:num w:numId="12" w16cid:durableId="241111388">
    <w:abstractNumId w:val="6"/>
  </w:num>
  <w:num w:numId="13" w16cid:durableId="1200895170">
    <w:abstractNumId w:val="15"/>
  </w:num>
  <w:num w:numId="14" w16cid:durableId="873277233">
    <w:abstractNumId w:val="8"/>
  </w:num>
  <w:num w:numId="15" w16cid:durableId="1084952747">
    <w:abstractNumId w:val="4"/>
  </w:num>
  <w:num w:numId="16" w16cid:durableId="814493026">
    <w:abstractNumId w:val="13"/>
  </w:num>
  <w:num w:numId="17" w16cid:durableId="114708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ADC"/>
    <w:rsid w:val="00033751"/>
    <w:rsid w:val="0003531E"/>
    <w:rsid w:val="00054225"/>
    <w:rsid w:val="00061F53"/>
    <w:rsid w:val="00064335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2FBD"/>
    <w:rsid w:val="00143E16"/>
    <w:rsid w:val="00143E1C"/>
    <w:rsid w:val="00150BA6"/>
    <w:rsid w:val="001613D3"/>
    <w:rsid w:val="00161421"/>
    <w:rsid w:val="00181382"/>
    <w:rsid w:val="001820F9"/>
    <w:rsid w:val="001855F4"/>
    <w:rsid w:val="00187E4C"/>
    <w:rsid w:val="00191CAC"/>
    <w:rsid w:val="001921BF"/>
    <w:rsid w:val="001A644F"/>
    <w:rsid w:val="001C40CE"/>
    <w:rsid w:val="001D0426"/>
    <w:rsid w:val="001D54F1"/>
    <w:rsid w:val="001F5DF2"/>
    <w:rsid w:val="0020506D"/>
    <w:rsid w:val="00205227"/>
    <w:rsid w:val="002104B7"/>
    <w:rsid w:val="00210E57"/>
    <w:rsid w:val="00216281"/>
    <w:rsid w:val="002250CD"/>
    <w:rsid w:val="00227EC9"/>
    <w:rsid w:val="00233D49"/>
    <w:rsid w:val="0024630A"/>
    <w:rsid w:val="002513DF"/>
    <w:rsid w:val="00260890"/>
    <w:rsid w:val="00263A63"/>
    <w:rsid w:val="00267E2B"/>
    <w:rsid w:val="00277A54"/>
    <w:rsid w:val="00281E12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27A3A"/>
    <w:rsid w:val="003506BB"/>
    <w:rsid w:val="00353824"/>
    <w:rsid w:val="00355E5A"/>
    <w:rsid w:val="003639C8"/>
    <w:rsid w:val="003659A1"/>
    <w:rsid w:val="003707D3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401B"/>
    <w:rsid w:val="00426319"/>
    <w:rsid w:val="004322FA"/>
    <w:rsid w:val="00432C54"/>
    <w:rsid w:val="004450BC"/>
    <w:rsid w:val="0045372A"/>
    <w:rsid w:val="0045699E"/>
    <w:rsid w:val="004577D6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36B6"/>
    <w:rsid w:val="005A6952"/>
    <w:rsid w:val="005B3685"/>
    <w:rsid w:val="005C2565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B2A46"/>
    <w:rsid w:val="008C30B0"/>
    <w:rsid w:val="008D166C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5B54"/>
    <w:rsid w:val="00B307A2"/>
    <w:rsid w:val="00B33AED"/>
    <w:rsid w:val="00B44512"/>
    <w:rsid w:val="00B67420"/>
    <w:rsid w:val="00B7008A"/>
    <w:rsid w:val="00B76F3A"/>
    <w:rsid w:val="00B8190F"/>
    <w:rsid w:val="00B84BF1"/>
    <w:rsid w:val="00B918E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32B37"/>
    <w:rsid w:val="00E50A14"/>
    <w:rsid w:val="00E52A1D"/>
    <w:rsid w:val="00E715EA"/>
    <w:rsid w:val="00E71CA7"/>
    <w:rsid w:val="00E7660D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467886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oreclosures@vhlaw.co.z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philipseimenis/Library/Containers/com.microsoft.Outlook/Data/tmp/Outlook%20Temp/TESTING%5b16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TESTING[16].dotm</Template>
  <TotalTime>4</TotalTime>
  <Pages>2</Pages>
  <Words>228</Words>
  <Characters>1204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 Seimenis</cp:lastModifiedBy>
  <cp:revision>7</cp:revision>
  <cp:lastPrinted>2024-08-01T07:15:00Z</cp:lastPrinted>
  <dcterms:created xsi:type="dcterms:W3CDTF">2024-08-09T11:40:00Z</dcterms:created>
  <dcterms:modified xsi:type="dcterms:W3CDTF">2024-08-09T13:44:00Z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