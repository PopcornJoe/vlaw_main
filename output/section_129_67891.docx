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&#13;&#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t>MR JAMES M THIPE</w:t>
      </w:r>
    </w:p>
    <w:p w14:paraId="6A4FD2C1" w14:textId="1C58A60E" w:rsidR="00F9144E" w:rsidRPr="00ED076C" w:rsidRDefault="00910811" w:rsidP="00F9144E">
      <w:pPr>
        <w:pStyle w:val="Topofletter-forpostallayout"/>
        <w:rPr>
          <w:lang w:val="en-US"/>
        </w:rPr>
      </w:pPr>
      <w:r>
        <w:t>62</w:t>
        <w:br/>
        <w:t>LONG BEACH STREET</w:t>
        <w:br/>
        <w:t>EVATON WEST</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t>Test</w:t>
      </w:r>
    </w:p>
    <w:p w14:paraId="18BB3998" w14:textId="1856392B" w:rsidR="00722804" w:rsidRPr="00ED076C" w:rsidRDefault="00910811" w:rsidP="00722804">
      <w:pPr>
        <w:pStyle w:val="Topofletter-forpostallayout"/>
        <w:rPr>
          <w:lang w:val="en-US"/>
        </w:rPr>
      </w:pPr>
      <w:r>
        <w:t>62</w:t>
        <w:br/>
        <w:t>LONG BEACH STREET</w:t>
        <w:br/>
        <w:t>EVATON WEST</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t>Email: TEsts</w:t>
      </w:r>
    </w:p>
    <w:p w14:paraId="286DCD63" w14:textId="5179914A" w:rsidR="00F9144E" w:rsidRPr="00ED076C" w:rsidRDefault="00AC6DD0" w:rsidP="007D04C0">
      <w:pPr>
        <w:pStyle w:val="Topofletter-forpostallayout"/>
        <w:jc w:val="right"/>
        <w:rPr>
          <w:rFonts w:asciiTheme="minorHAnsi" w:hAnsiTheme="minorHAnsi"/>
          <w:sz w:val="22"/>
          <w:szCs w:val="22"/>
        </w:rPr>
      </w:pPr>
      <w:r>
        <w:t>27 February 2025</w:t>
      </w:r>
    </w:p>
    <w:p w14:paraId="176D08BD" w14:textId="7960FA9A" w:rsidR="00F9144E" w:rsidRPr="00ED076C" w:rsidRDefault="00F9144E" w:rsidP="00F9144E">
      <w:pPr>
        <w:pStyle w:val="Topofletter-forpostallayout"/>
        <w:rPr>
          <w:rFonts w:asciiTheme="minorHAnsi" w:hAnsiTheme="minorHAnsi"/>
          <w:sz w:val="22"/>
          <w:szCs w:val="22"/>
          <w:lang w:val="en-US"/>
        </w:rPr>
      </w:pPr>
      <w:r>
        <w:t>Dear Test</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t>RE: FIRSTRAND BANK LIMITED / MR JAMES M THIPE</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r>
              <w:t>3-000-702-544-455</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r>
              <w:t>R2,969.34</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r>
              <w:t>R56,146.13</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r>
              <w:t>R173,243.93</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r>
              <w:t>tEST</w:t>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In order to rectify your default, we propose that you </w:t>
      </w:r>
      <w:proofErr w:type="gramStart"/>
      <w:r w:rsidRPr="00ED076C">
        <w:rPr>
          <w:rFonts w:ascii="Calibri" w:hAnsi="Calibri" w:cs="Arial"/>
        </w:rPr>
        <w:t>either:-</w:t>
      </w:r>
      <w:proofErr w:type="gramEnd"/>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 xml:space="preserve">pay the default amount within 10 business days of delivery </w:t>
      </w:r>
      <w:proofErr w:type="gramStart"/>
      <w:r w:rsidRPr="00ED076C">
        <w:rPr>
          <w:rFonts w:ascii="Calibri" w:hAnsi="Calibri" w:cs="Arial"/>
        </w:rPr>
        <w:t>hereof;</w:t>
      </w:r>
      <w:proofErr w:type="gramEnd"/>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77777777" w:rsidR="00F9144E" w:rsidRDefault="00F9144E" w:rsidP="00F9144E">
      <w:pPr>
        <w:pStyle w:val="ClosingSignature-Paragraph"/>
        <w:rPr>
          <w:rStyle w:val="Bold10Point"/>
          <w:bCs/>
        </w:rPr>
      </w:pPr>
      <w:r w:rsidRPr="00ED076C">
        <w:rPr>
          <w:rStyle w:val="Bold10Point"/>
        </w:rPr>
        <w:t>(Electronically Signed)</w:t>
      </w:r>
    </w:p>
    <w:sectPr w:rsidR="00F9144E"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20B0604020202020204"/>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77777777" w:rsidR="001241B7" w:rsidRDefault="00216281" w:rsidP="00216281">
    <w:pPr>
      <w:pStyle w:val="Header"/>
      <w:tabs>
        <w:tab w:val="clear" w:pos="4513"/>
        <w:tab w:val="clear" w:pos="9026"/>
        <w:tab w:val="left" w:pos="5364"/>
        <w:tab w:val="left" w:pos="7872"/>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2"/>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6"/>
  </w:num>
  <w:num w:numId="6" w16cid:durableId="1144392156">
    <w:abstractNumId w:val="1"/>
  </w:num>
  <w:num w:numId="7" w16cid:durableId="1042098541">
    <w:abstractNumId w:val="11"/>
  </w:num>
  <w:num w:numId="8" w16cid:durableId="1410617945">
    <w:abstractNumId w:val="2"/>
  </w:num>
  <w:num w:numId="9" w16cid:durableId="1869292409">
    <w:abstractNumId w:val="7"/>
  </w:num>
  <w:num w:numId="10" w16cid:durableId="344671854">
    <w:abstractNumId w:val="14"/>
  </w:num>
  <w:num w:numId="11" w16cid:durableId="442000129">
    <w:abstractNumId w:val="9"/>
  </w:num>
  <w:num w:numId="12" w16cid:durableId="241111388">
    <w:abstractNumId w:val="6"/>
  </w:num>
  <w:num w:numId="13" w16cid:durableId="1200895170">
    <w:abstractNumId w:val="15"/>
  </w:num>
  <w:num w:numId="14" w16cid:durableId="873277233">
    <w:abstractNumId w:val="8"/>
  </w:num>
  <w:num w:numId="15" w16cid:durableId="1084952747">
    <w:abstractNumId w:val="4"/>
  </w:num>
  <w:num w:numId="16" w16cid:durableId="814493026">
    <w:abstractNumId w:val="13"/>
  </w:num>
  <w:num w:numId="17" w16cid:durableId="1147087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seimenis/Library/Containers/com.microsoft.Outlook/Data/tmp/Outlook%20Temp/TESTING%5b16%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7F802-F1B6-4993-A385-2BE1AF92271E}">
  <ds:schemaRefs>
    <ds:schemaRef ds:uri="http://schemas.microsoft.com/sharepoint/v3/contenttype/form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TESTING[16].dotm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Philip  Seimenis</cp:lastModifiedBy>
  <cp:revision>4</cp:revision>
  <cp:lastPrinted>2024-08-01T07:15:00Z</cp:lastPrinted>
  <dcterms:created xsi:type="dcterms:W3CDTF">2024-08-09T11:39:00Z</dcterms:created>
  <dcterms:modified xsi:type="dcterms:W3CDTF">2024-08-09T13:19:00Z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