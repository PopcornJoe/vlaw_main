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1E29" w14:textId="77777777" w:rsidR="005B3685" w:rsidRPr="00944B9E" w:rsidRDefault="005B3685" w:rsidP="00310810">
      <w:pPr>
        <w:pStyle w:val="InsideAddress"/>
        <w:ind w:right="-108"/>
        <w:rPr>
          <w:rFonts w:ascii="Calibri" w:hAnsi="Calibri" w:cs="Calibri"/>
          <w:sz w:val="22"/>
          <w:szCs w:val="22"/>
        </w:rPr>
      </w:pPr>
      <w:r w:rsidRPr="005B368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0753BD" wp14:editId="4F246C99">
            <wp:extent cx="6029960" cy="1896110"/>
            <wp:effectExtent l="0" t="0" r="8890" b="8890"/>
            <wp:docPr id="13556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3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DE24" w14:textId="77777777" w:rsidR="00002B43" w:rsidRDefault="00002B43" w:rsidP="00002B43"/>
    <w:p w14:paraId="37ADDD5A" w14:textId="0887B171" w:rsidR="00002B43" w:rsidRPr="00E32B37" w:rsidRDefault="00910811" w:rsidP="00002B43">
      <w:pPr>
        <w:pStyle w:val="Topofletter-forpostallayout"/>
        <w:rPr>
          <w:lang w:val="en-US"/>
        </w:rPr>
      </w:pPr>
      <w:r>
        <w:t>NKOSI-P</w:t>
      </w:r>
    </w:p>
    <w:p w14:paraId="24118A1B" w14:textId="367B5D2A" w:rsidR="00002B43" w:rsidRPr="00E32B37" w:rsidRDefault="00910811" w:rsidP="00002B43">
      <w:pPr>
        <w:pStyle w:val="Topofletter-forpostallayout"/>
        <w:rPr>
          <w:lang w:val="en-US"/>
        </w:rPr>
      </w:pPr>
      <w:r>
        <w:t>44</w:t>
        <w:br/>
        <w:t>LUNGILE STREET</w:t>
        <w:br/>
        <w:t>DIEPKLOOF ZONE 5</w:t>
      </w:r>
    </w:p>
    <w:p w14:paraId="4FEC016E" w14:textId="77777777" w:rsidR="00002B43" w:rsidRPr="00E32B37" w:rsidRDefault="00002B43" w:rsidP="00002B43">
      <w:pPr>
        <w:pStyle w:val="Topofletter-forpostallayout"/>
        <w:rPr>
          <w:lang w:val="en-US"/>
        </w:rPr>
      </w:pPr>
    </w:p>
    <w:p w14:paraId="2BFFA7B6" w14:textId="77777777" w:rsidR="00002B43" w:rsidRPr="00E32B37" w:rsidRDefault="00002B43" w:rsidP="00002B43">
      <w:pPr>
        <w:pStyle w:val="Topofletter-forpostallayout"/>
        <w:rPr>
          <w:lang w:val="en-US"/>
        </w:rPr>
      </w:pPr>
      <w:r w:rsidRPr="00E32B37">
        <w:rPr>
          <w:lang w:val="en-US"/>
        </w:rPr>
        <w:t xml:space="preserve">AND TO: </w:t>
      </w:r>
    </w:p>
    <w:p w14:paraId="09D1C74A" w14:textId="77777777" w:rsidR="00002B43" w:rsidRPr="00E32B37" w:rsidRDefault="00002B43" w:rsidP="00002B43">
      <w:pPr>
        <w:pStyle w:val="Topofletter-forpostallayout"/>
        <w:rPr>
          <w:lang w:val="en-US"/>
        </w:rPr>
      </w:pPr>
    </w:p>
    <w:p w14:paraId="4FD71103" w14:textId="7C6C2872" w:rsidR="00002B43" w:rsidRPr="00E32B37" w:rsidRDefault="00910811" w:rsidP="00002B43">
      <w:pPr>
        <w:pStyle w:val="Topofletter-forpostallayout"/>
        <w:rPr>
          <w:lang w:val="en-US"/>
        </w:rPr>
      </w:pPr>
      <w:r>
        <w:t>NKOSI-B</w:t>
      </w:r>
    </w:p>
    <w:p w14:paraId="08B48399" w14:textId="49C0DFFE" w:rsidR="00002B43" w:rsidRPr="00E32B37" w:rsidRDefault="00910811" w:rsidP="00002B43">
      <w:pPr>
        <w:pStyle w:val="Topofletter-forpostallayout"/>
        <w:rPr>
          <w:lang w:val="en-US"/>
        </w:rPr>
      </w:pPr>
      <w:r>
        <w:t>44</w:t>
        <w:br/>
        <w:t>LUNGILE STREET</w:t>
        <w:br/>
        <w:t>DIEPKLOOF ZONE 5</w:t>
      </w:r>
    </w:p>
    <w:p w14:paraId="10294074" w14:textId="77777777" w:rsidR="00002B43" w:rsidRPr="00E32B37" w:rsidRDefault="00002B43" w:rsidP="00002B43">
      <w:pPr>
        <w:pStyle w:val="Topofletter-forpostallayout"/>
        <w:rPr>
          <w:rFonts w:asciiTheme="minorHAnsi" w:hAnsiTheme="minorHAnsi"/>
          <w:sz w:val="22"/>
          <w:szCs w:val="22"/>
        </w:rPr>
      </w:pPr>
    </w:p>
    <w:p w14:paraId="199A5AA4" w14:textId="0FD5D5A4" w:rsidR="00002B43" w:rsidRPr="00E32B37" w:rsidRDefault="00002B43" w:rsidP="00002B43">
      <w:pPr>
        <w:pStyle w:val="Topofletter-forpostallayout"/>
        <w:rPr>
          <w:rFonts w:asciiTheme="minorHAnsi" w:hAnsiTheme="minorHAnsi"/>
          <w:sz w:val="22"/>
          <w:szCs w:val="22"/>
        </w:rPr>
      </w:pPr>
      <w:r>
        <w:t xml:space="preserve">Email: </w:t>
      </w:r>
    </w:p>
    <w:p w14:paraId="5193F768" w14:textId="77777777" w:rsidR="005B3685" w:rsidRPr="00E32B37" w:rsidRDefault="005B3685" w:rsidP="00310810">
      <w:pPr>
        <w:pStyle w:val="InsideAddress"/>
        <w:ind w:left="2880" w:right="-108" w:firstLine="720"/>
        <w:rPr>
          <w:rFonts w:ascii="Calibri" w:hAnsi="Calibri" w:cs="Calibri"/>
          <w:b/>
          <w:sz w:val="22"/>
          <w:szCs w:val="22"/>
          <w:u w:val="single"/>
          <w:lang w:val="en-ZA"/>
        </w:rPr>
      </w:pPr>
    </w:p>
    <w:p w14:paraId="3487229B" w14:textId="77777777" w:rsidR="005B3685" w:rsidRPr="00E32B37" w:rsidRDefault="005B3685" w:rsidP="00310810">
      <w:pPr>
        <w:pStyle w:val="InsideAddress"/>
        <w:ind w:left="2880" w:right="-108" w:firstLine="720"/>
        <w:rPr>
          <w:rFonts w:ascii="Calibri" w:hAnsi="Calibri" w:cs="Calibri"/>
          <w:b/>
          <w:sz w:val="22"/>
          <w:szCs w:val="22"/>
          <w:u w:val="single"/>
          <w:lang w:val="en-ZA"/>
        </w:rPr>
      </w:pPr>
    </w:p>
    <w:p w14:paraId="3F475546" w14:textId="0AA663D7" w:rsidR="005B3685" w:rsidRPr="00E32B37" w:rsidRDefault="00BE5E17" w:rsidP="00310810">
      <w:pPr>
        <w:pStyle w:val="DMSLINE"/>
        <w:jc w:val="right"/>
        <w:rPr>
          <w:rFonts w:ascii="Calibri" w:hAnsi="Calibri" w:cs="Calibri"/>
          <w:sz w:val="22"/>
          <w:szCs w:val="22"/>
        </w:rPr>
      </w:pPr>
      <w:r>
        <w:t>09 August 2024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87"/>
      </w:tblGrid>
      <w:tr w:rsidR="005B3685" w:rsidRPr="00E32B37" w14:paraId="2A44C303" w14:textId="77777777" w:rsidTr="007C1FA4">
        <w:tc>
          <w:tcPr>
            <w:tcW w:w="6487" w:type="dxa"/>
            <w:shd w:val="clear" w:color="auto" w:fill="auto"/>
          </w:tcPr>
          <w:p w14:paraId="2E9F246A" w14:textId="77777777" w:rsidR="005B3685" w:rsidRPr="00E32B37" w:rsidRDefault="005B3685" w:rsidP="007C1FA4">
            <w:pPr>
              <w:pStyle w:val="DMSLINE"/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</w:pPr>
            <w:r w:rsidRPr="00E32B37"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  <w:t>Your Reference:</w:t>
            </w:r>
            <w:r w:rsidRPr="00E32B3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</w:tr>
      <w:tr w:rsidR="005B3685" w:rsidRPr="00E32B37" w14:paraId="561F3737" w14:textId="77777777" w:rsidTr="007C1FA4">
        <w:trPr>
          <w:trHeight w:val="80"/>
        </w:trPr>
        <w:tc>
          <w:tcPr>
            <w:tcW w:w="6487" w:type="dxa"/>
            <w:shd w:val="clear" w:color="auto" w:fill="auto"/>
          </w:tcPr>
          <w:p>
            <w:r>
              <w:t>Our Reference: Mrs B Seimenis/ MAT None</w:t>
            </w:r>
          </w:p>
        </w:tc>
      </w:tr>
    </w:tbl>
    <w:p w14:paraId="06961140" w14:textId="77777777" w:rsidR="005B3685" w:rsidRPr="00E32B37" w:rsidRDefault="005B3685" w:rsidP="00310810">
      <w:pPr>
        <w:pStyle w:val="DMSLINE"/>
        <w:pBdr>
          <w:bottom w:val="single" w:sz="4" w:space="1" w:color="auto"/>
        </w:pBdr>
        <w:rPr>
          <w:rFonts w:ascii="Calibri" w:hAnsi="Calibri" w:cs="Calibri"/>
          <w:i/>
          <w:sz w:val="22"/>
          <w:szCs w:val="22"/>
        </w:rPr>
      </w:pPr>
    </w:p>
    <w:p w14:paraId="462076AD" w14:textId="77777777" w:rsidR="005B3685" w:rsidRPr="00E32B37" w:rsidRDefault="005B3685" w:rsidP="00310810">
      <w:pPr>
        <w:pStyle w:val="DMSLINE"/>
        <w:rPr>
          <w:rFonts w:ascii="Calibri" w:hAnsi="Calibri" w:cs="Calibri"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75"/>
        <w:gridCol w:w="7938"/>
      </w:tblGrid>
      <w:tr w:rsidR="005B3685" w:rsidRPr="00E32B37" w14:paraId="4BA31571" w14:textId="77777777" w:rsidTr="007C1FA4">
        <w:trPr>
          <w:trHeight w:val="377"/>
        </w:trPr>
        <w:tc>
          <w:tcPr>
            <w:tcW w:w="8613" w:type="dxa"/>
            <w:gridSpan w:val="2"/>
          </w:tcPr>
          <w:p w14:paraId="6675AE0D" w14:textId="77777777" w:rsidR="005B3685" w:rsidRPr="00E32B37" w:rsidRDefault="005B3685" w:rsidP="001E4F19">
            <w:pPr>
              <w:pStyle w:val="InsideAddres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3685" w:rsidRPr="00E32B37" w14:paraId="2BB0F0BE" w14:textId="77777777" w:rsidTr="00116519">
        <w:tblPrEx>
          <w:tblLook w:val="0000" w:firstRow="0" w:lastRow="0" w:firstColumn="0" w:lastColumn="0" w:noHBand="0" w:noVBand="0"/>
        </w:tblPrEx>
        <w:trPr>
          <w:trHeight w:val="834"/>
        </w:trPr>
        <w:tc>
          <w:tcPr>
            <w:tcW w:w="675" w:type="dxa"/>
          </w:tcPr>
          <w:p w14:paraId="4A7A7F65" w14:textId="77777777" w:rsidR="005B3685" w:rsidRPr="00E32B37" w:rsidRDefault="005B3685" w:rsidP="007C1FA4">
            <w:pPr>
              <w:jc w:val="both"/>
              <w:rPr>
                <w:rFonts w:cs="Calibri"/>
                <w:b/>
                <w:sz w:val="22"/>
                <w:szCs w:val="22"/>
                <w:u w:val="single"/>
              </w:rPr>
            </w:pPr>
            <w:r w:rsidRPr="00E32B37">
              <w:rPr>
                <w:rFonts w:cs="Calibri"/>
                <w:b/>
                <w:sz w:val="22"/>
                <w:szCs w:val="22"/>
                <w:u w:val="single"/>
              </w:rPr>
              <w:t>RE:</w:t>
            </w:r>
          </w:p>
        </w:tc>
        <w:tc>
          <w:tcPr>
            <w:tcW w:w="7938" w:type="dxa"/>
          </w:tcPr>
          <w:p>
            <w:r>
              <w:t>RE: FIRSTRAND BANK LIMITED / NKOSI-P / NKOSI-B</w:t>
              <w:br/>
              <w:t>HOME LOAN ACCOUNT NUMBER:    3-000-706-982-902</w:t>
              <w:br/>
            </w:r>
          </w:p>
        </w:tc>
      </w:tr>
    </w:tbl>
    <w:p w14:paraId="3E106F3B" w14:textId="77777777" w:rsidR="005B3685" w:rsidRPr="00E32B37" w:rsidRDefault="005B3685" w:rsidP="00310810">
      <w:pPr>
        <w:jc w:val="both"/>
        <w:rPr>
          <w:rFonts w:cs="Calibri"/>
          <w:sz w:val="22"/>
          <w:szCs w:val="22"/>
        </w:rPr>
      </w:pPr>
    </w:p>
    <w:p w14:paraId="17880BD8" w14:textId="77777777" w:rsidR="005B3685" w:rsidRPr="00E32B37" w:rsidRDefault="005B3685" w:rsidP="001E4F19">
      <w:pPr>
        <w:pStyle w:val="ListParagraph"/>
        <w:spacing w:after="160" w:line="256" w:lineRule="auto"/>
        <w:rPr>
          <w:rFonts w:cs="Calibri"/>
          <w:sz w:val="22"/>
          <w:szCs w:val="22"/>
          <w:lang w:val="en-ZA"/>
        </w:rPr>
      </w:pPr>
    </w:p>
    <w:p w14:paraId="593B160A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>We act on behalf of FirstRand Bank Ltd (“Our client”).</w:t>
      </w:r>
    </w:p>
    <w:p w14:paraId="4AC95CCB" w14:textId="77777777" w:rsidR="005B3685" w:rsidRPr="00E32B37" w:rsidRDefault="005B3685" w:rsidP="00116519">
      <w:pPr>
        <w:spacing w:line="360" w:lineRule="auto"/>
        <w:ind w:hanging="578"/>
        <w:jc w:val="both"/>
        <w:rPr>
          <w:rFonts w:cs="Arial"/>
        </w:rPr>
      </w:pPr>
    </w:p>
    <w:p w14:paraId="29F9A573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 xml:space="preserve">Our client proceeded with legal action against you, due to the account under the </w:t>
      </w:r>
      <w:proofErr w:type="gramStart"/>
      <w:r w:rsidRPr="00E32B37">
        <w:rPr>
          <w:rFonts w:cs="Arial"/>
        </w:rPr>
        <w:t>aforementioned account</w:t>
      </w:r>
      <w:proofErr w:type="gramEnd"/>
      <w:r w:rsidRPr="00E32B37">
        <w:rPr>
          <w:rFonts w:cs="Arial"/>
        </w:rPr>
        <w:t xml:space="preserve"> number falling into arrears.  In terms of the loan agreement under the </w:t>
      </w:r>
      <w:proofErr w:type="gramStart"/>
      <w:r w:rsidRPr="00E32B37">
        <w:rPr>
          <w:rFonts w:cs="Arial"/>
        </w:rPr>
        <w:t>aforementioned account</w:t>
      </w:r>
      <w:proofErr w:type="gramEnd"/>
      <w:r w:rsidRPr="00E32B37">
        <w:rPr>
          <w:rFonts w:cs="Arial"/>
        </w:rPr>
        <w:t xml:space="preserve"> number you are liable for our client’s costs on an attorney-client scale.</w:t>
      </w:r>
    </w:p>
    <w:p w14:paraId="694CEE1D" w14:textId="77777777" w:rsidR="005B3685" w:rsidRPr="00E32B37" w:rsidRDefault="005B3685" w:rsidP="00116519">
      <w:pPr>
        <w:spacing w:line="360" w:lineRule="auto"/>
        <w:ind w:hanging="578"/>
        <w:jc w:val="both"/>
        <w:rPr>
          <w:rFonts w:cs="Arial"/>
        </w:rPr>
      </w:pPr>
    </w:p>
    <w:p w14:paraId="4757B75C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 xml:space="preserve">As a </w:t>
      </w:r>
      <w:proofErr w:type="gramStart"/>
      <w:r w:rsidRPr="00E32B37">
        <w:rPr>
          <w:rFonts w:cs="Arial"/>
        </w:rPr>
        <w:t>result</w:t>
      </w:r>
      <w:proofErr w:type="gramEnd"/>
      <w:r w:rsidRPr="00E32B37">
        <w:rPr>
          <w:rFonts w:cs="Arial"/>
        </w:rPr>
        <w:t xml:space="preserve"> thereof we wish to advise you that our client sent out s129 notices, thus incurred legal costs.</w:t>
      </w:r>
    </w:p>
    <w:p w14:paraId="0B2222AF" w14:textId="77777777" w:rsidR="005B3685" w:rsidRPr="00E32B37" w:rsidRDefault="005B3685" w:rsidP="00116519">
      <w:pPr>
        <w:spacing w:line="360" w:lineRule="auto"/>
        <w:ind w:hanging="578"/>
        <w:jc w:val="both"/>
        <w:rPr>
          <w:rFonts w:cs="Arial"/>
        </w:rPr>
      </w:pPr>
    </w:p>
    <w:p w14:paraId="37995A62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lastRenderedPageBreak/>
        <w:t xml:space="preserve">At present we estimate our client’s legal costs to be approximately </w:t>
      </w:r>
      <w:r w:rsidR="00E27F37" w:rsidRPr="00E32B37">
        <w:rPr>
          <w:rFonts w:cs="Arial"/>
        </w:rPr>
        <w:t>R345.00</w:t>
      </w:r>
    </w:p>
    <w:p w14:paraId="112D2E08" w14:textId="77777777" w:rsidR="005B3685" w:rsidRPr="00E32B37" w:rsidRDefault="005B3685" w:rsidP="00116519">
      <w:pPr>
        <w:ind w:hanging="578"/>
        <w:contextualSpacing/>
        <w:jc w:val="both"/>
        <w:rPr>
          <w:rFonts w:cs="Arial"/>
        </w:rPr>
      </w:pPr>
    </w:p>
    <w:p w14:paraId="0D4BA6E0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>We hereby demand payment of same within 7 days of from date hereof.  Please pay the said amount into our Trust Account, the details of which are as follows:</w:t>
      </w:r>
    </w:p>
    <w:p w14:paraId="2A4D9B2B" w14:textId="77777777" w:rsidR="005B3685" w:rsidRPr="00E32B37" w:rsidRDefault="005B3685" w:rsidP="00116519">
      <w:pPr>
        <w:pStyle w:val="ListParagraph"/>
        <w:spacing w:line="276" w:lineRule="auto"/>
        <w:ind w:left="862"/>
        <w:rPr>
          <w:lang w:val="en-ZA"/>
        </w:rPr>
      </w:pPr>
      <w:r w:rsidRPr="00E32B37">
        <w:rPr>
          <w:lang w:val="en-ZA"/>
        </w:rPr>
        <w:t xml:space="preserve">First National Bank </w:t>
      </w:r>
    </w:p>
    <w:p w14:paraId="7E469882" w14:textId="77777777" w:rsidR="005B3685" w:rsidRPr="00E32B37" w:rsidRDefault="005B3685" w:rsidP="00116519">
      <w:pPr>
        <w:pStyle w:val="ListParagraph"/>
        <w:spacing w:line="276" w:lineRule="auto"/>
        <w:ind w:left="862"/>
        <w:rPr>
          <w:lang w:val="en-ZA"/>
        </w:rPr>
      </w:pPr>
      <w:r w:rsidRPr="00E32B37">
        <w:rPr>
          <w:lang w:val="en-ZA"/>
        </w:rPr>
        <w:t xml:space="preserve">Van </w:t>
      </w:r>
      <w:proofErr w:type="spellStart"/>
      <w:r w:rsidRPr="00E32B37">
        <w:rPr>
          <w:lang w:val="en-ZA"/>
        </w:rPr>
        <w:t>Hulsteyns</w:t>
      </w:r>
      <w:proofErr w:type="spellEnd"/>
      <w:r w:rsidRPr="00E32B37">
        <w:rPr>
          <w:lang w:val="en-ZA"/>
        </w:rPr>
        <w:t xml:space="preserve"> Trust Account</w:t>
      </w:r>
    </w:p>
    <w:p w14:paraId="7555B5E6" w14:textId="77777777" w:rsidR="005B3685" w:rsidRPr="00E32B37" w:rsidRDefault="005B3685" w:rsidP="00116519">
      <w:pPr>
        <w:pStyle w:val="ListParagraph"/>
        <w:ind w:left="862"/>
        <w:rPr>
          <w:lang w:val="en-ZA"/>
        </w:rPr>
      </w:pPr>
      <w:r w:rsidRPr="00E32B37">
        <w:rPr>
          <w:lang w:val="en-ZA"/>
        </w:rPr>
        <w:t xml:space="preserve">Account </w:t>
      </w:r>
      <w:r w:rsidR="00B67420" w:rsidRPr="00E32B37">
        <w:rPr>
          <w:lang w:val="en-ZA"/>
        </w:rPr>
        <w:t>number:</w:t>
      </w:r>
      <w:r w:rsidRPr="00E32B37">
        <w:rPr>
          <w:lang w:val="en-ZA"/>
        </w:rPr>
        <w:t xml:space="preserve">  50616788813</w:t>
      </w:r>
    </w:p>
    <w:p w14:paraId="7430305D" w14:textId="77777777" w:rsidR="005B3685" w:rsidRPr="00E32B37" w:rsidRDefault="005B3685" w:rsidP="00116519">
      <w:pPr>
        <w:pStyle w:val="ListParagraph"/>
        <w:ind w:left="862"/>
        <w:rPr>
          <w:lang w:val="en-ZA"/>
        </w:rPr>
      </w:pPr>
      <w:r w:rsidRPr="00E32B37">
        <w:rPr>
          <w:lang w:val="en-ZA"/>
        </w:rPr>
        <w:t>B/Code 250805</w:t>
      </w:r>
    </w:p>
    <w:p w14:paraId="77BC4AB4" w14:textId="0D705DA2" w:rsidR="005B3685" w:rsidRPr="00E32B37" w:rsidRDefault="005B3685" w:rsidP="00116519">
      <w:pPr>
        <w:pStyle w:val="ListParagraph"/>
        <w:ind w:left="862"/>
        <w:rPr>
          <w:lang w:val="en-ZA"/>
        </w:rPr>
      </w:pPr>
      <w:r>
        <w:t>Reference:  MAT NKOSI-P / NKOSI-B</w:t>
      </w:r>
    </w:p>
    <w:p w14:paraId="0D8AE364" w14:textId="77777777" w:rsidR="005B3685" w:rsidRPr="00E32B37" w:rsidRDefault="005B3685" w:rsidP="00116519">
      <w:pPr>
        <w:pStyle w:val="ListParagraph"/>
        <w:ind w:hanging="578"/>
      </w:pPr>
    </w:p>
    <w:p w14:paraId="24421A85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  <w:b/>
          <w:bCs/>
        </w:rPr>
      </w:pPr>
      <w:r w:rsidRPr="00E32B37">
        <w:rPr>
          <w:rFonts w:cs="Arial"/>
        </w:rPr>
        <w:t xml:space="preserve">Please ensure you submit proof of payment by emailing to </w:t>
      </w:r>
      <w:hyperlink r:id="rId11" w:history="1">
        <w:r w:rsidRPr="00E32B37">
          <w:rPr>
            <w:rStyle w:val="Hyperlink"/>
            <w:rFonts w:cs="Arial"/>
          </w:rPr>
          <w:t>Foreclosures@vhlaw.co.za</w:t>
        </w:r>
      </w:hyperlink>
      <w:r w:rsidRPr="00E32B37">
        <w:rPr>
          <w:rFonts w:cs="Arial"/>
        </w:rPr>
        <w:t xml:space="preserve"> </w:t>
      </w:r>
    </w:p>
    <w:p w14:paraId="170013B8" w14:textId="77777777" w:rsidR="005B3685" w:rsidRPr="00E32B37" w:rsidRDefault="005B3685" w:rsidP="00503D67">
      <w:pPr>
        <w:spacing w:line="360" w:lineRule="auto"/>
        <w:ind w:left="720"/>
        <w:jc w:val="both"/>
        <w:rPr>
          <w:rFonts w:cs="Arial"/>
          <w:b/>
          <w:bCs/>
        </w:rPr>
      </w:pPr>
    </w:p>
    <w:p w14:paraId="7901448B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 xml:space="preserve">Should no such payment be made within 7 days, our client shall deem that you have accepted same and shall debit the legal fees to your </w:t>
      </w:r>
      <w:proofErr w:type="gramStart"/>
      <w:r w:rsidRPr="00E32B37">
        <w:rPr>
          <w:rFonts w:cs="Arial"/>
        </w:rPr>
        <w:t>Home</w:t>
      </w:r>
      <w:proofErr w:type="gramEnd"/>
      <w:r w:rsidRPr="00E32B37">
        <w:rPr>
          <w:rFonts w:cs="Arial"/>
        </w:rPr>
        <w:t xml:space="preserve"> loan account.</w:t>
      </w:r>
    </w:p>
    <w:p w14:paraId="40AF8C5F" w14:textId="77777777" w:rsidR="005B3685" w:rsidRPr="00E32B37" w:rsidRDefault="005B3685" w:rsidP="00503D67">
      <w:pPr>
        <w:pStyle w:val="ListParagraph"/>
        <w:rPr>
          <w:rFonts w:cs="Arial"/>
        </w:rPr>
      </w:pPr>
    </w:p>
    <w:p w14:paraId="29A8E65D" w14:textId="77777777" w:rsidR="005B3685" w:rsidRPr="00E32B37" w:rsidRDefault="005B3685" w:rsidP="005B3685">
      <w:pPr>
        <w:numPr>
          <w:ilvl w:val="0"/>
          <w:numId w:val="17"/>
        </w:numPr>
        <w:spacing w:line="360" w:lineRule="auto"/>
        <w:ind w:hanging="578"/>
        <w:jc w:val="both"/>
        <w:rPr>
          <w:rFonts w:cs="Arial"/>
        </w:rPr>
      </w:pPr>
      <w:r w:rsidRPr="00E32B37">
        <w:rPr>
          <w:rFonts w:cs="Arial"/>
        </w:rPr>
        <w:t>We trust you find the above in order.</w:t>
      </w:r>
    </w:p>
    <w:p w14:paraId="4F9A4D0F" w14:textId="77777777" w:rsidR="005B3685" w:rsidRPr="00E32B37" w:rsidRDefault="005B3685" w:rsidP="00116519">
      <w:pPr>
        <w:spacing w:line="360" w:lineRule="auto"/>
        <w:jc w:val="both"/>
        <w:rPr>
          <w:rFonts w:cs="Arial"/>
        </w:rPr>
      </w:pPr>
    </w:p>
    <w:p w14:paraId="6D8B1908" w14:textId="77777777" w:rsidR="005B3685" w:rsidRPr="00E32B37" w:rsidRDefault="005B3685" w:rsidP="00116519">
      <w:pPr>
        <w:spacing w:line="360" w:lineRule="auto"/>
        <w:jc w:val="both"/>
        <w:rPr>
          <w:rFonts w:cs="Arial"/>
        </w:rPr>
      </w:pPr>
      <w:r w:rsidRPr="00E32B37">
        <w:rPr>
          <w:rFonts w:cs="Arial"/>
        </w:rPr>
        <w:t>Yours faithfully</w:t>
      </w:r>
    </w:p>
    <w:p w14:paraId="0C4C26EB" w14:textId="77777777" w:rsidR="005B3685" w:rsidRPr="00E32B37" w:rsidRDefault="005B3685" w:rsidP="00116519">
      <w:pPr>
        <w:spacing w:line="360" w:lineRule="auto"/>
        <w:jc w:val="both"/>
        <w:rPr>
          <w:rFonts w:cs="Arial"/>
          <w:b/>
          <w:bCs/>
          <w:u w:val="single"/>
        </w:rPr>
      </w:pPr>
    </w:p>
    <w:p w14:paraId="607DC522" w14:textId="6E18A49D" w:rsidR="005B3685" w:rsidRPr="00116519" w:rsidRDefault="005B3685" w:rsidP="00116519">
      <w:pPr>
        <w:spacing w:line="360" w:lineRule="auto"/>
        <w:jc w:val="both"/>
        <w:rPr>
          <w:rFonts w:cs="Calibri"/>
          <w:b/>
          <w:bCs/>
          <w:u w:val="single"/>
        </w:rPr>
      </w:pPr>
      <w:r w:rsidRPr="00E32B37">
        <w:rPr>
          <w:rFonts w:cs="Arial"/>
          <w:b/>
          <w:bCs/>
          <w:u w:val="single"/>
        </w:rPr>
        <w:t>VAN HULSTEYNS</w:t>
      </w:r>
    </w:p>
    <w:sectPr w:rsidR="005B3685" w:rsidRPr="00116519" w:rsidSect="001D04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CDBD8" w14:textId="77777777" w:rsidR="00327A3A" w:rsidRDefault="00327A3A" w:rsidP="00143E1C">
      <w:r>
        <w:separator/>
      </w:r>
    </w:p>
  </w:endnote>
  <w:endnote w:type="continuationSeparator" w:id="0">
    <w:p w14:paraId="7CBFC496" w14:textId="77777777" w:rsidR="00327A3A" w:rsidRDefault="00327A3A" w:rsidP="0014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E58E4" w14:textId="77777777" w:rsidR="008D166C" w:rsidRDefault="008D1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A364" w14:textId="77777777" w:rsidR="00A967D0" w:rsidRDefault="00426319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C6FAB83" wp14:editId="43139BDA">
          <wp:simplePos x="0" y="0"/>
          <wp:positionH relativeFrom="column">
            <wp:posOffset>-80010</wp:posOffset>
          </wp:positionH>
          <wp:positionV relativeFrom="paragraph">
            <wp:posOffset>-62574</wp:posOffset>
          </wp:positionV>
          <wp:extent cx="4559300" cy="3082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798A5" w14:textId="59069643" w:rsidR="00D56DB2" w:rsidRPr="00511E60" w:rsidRDefault="00D56DB2" w:rsidP="00511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A5A54" w14:textId="77777777" w:rsidR="00327A3A" w:rsidRDefault="00327A3A" w:rsidP="00143E1C">
      <w:r>
        <w:separator/>
      </w:r>
    </w:p>
  </w:footnote>
  <w:footnote w:type="continuationSeparator" w:id="0">
    <w:p w14:paraId="59D993C2" w14:textId="77777777" w:rsidR="00327A3A" w:rsidRDefault="00327A3A" w:rsidP="0014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99745" w14:textId="77777777" w:rsidR="008D166C" w:rsidRDefault="008D16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D8365" w14:textId="77777777" w:rsidR="001241B7" w:rsidRDefault="00216281" w:rsidP="00216281">
    <w:pPr>
      <w:pStyle w:val="Header"/>
      <w:tabs>
        <w:tab w:val="clear" w:pos="4513"/>
        <w:tab w:val="clear" w:pos="9026"/>
        <w:tab w:val="left" w:pos="5364"/>
        <w:tab w:val="left" w:pos="787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3B323" w14:textId="77777777" w:rsidR="008D166C" w:rsidRDefault="008D16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2279"/>
    <w:multiLevelType w:val="hybridMultilevel"/>
    <w:tmpl w:val="80A25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209A"/>
    <w:multiLevelType w:val="hybridMultilevel"/>
    <w:tmpl w:val="90323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739"/>
    <w:multiLevelType w:val="hybridMultilevel"/>
    <w:tmpl w:val="1D68A7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429"/>
    <w:multiLevelType w:val="hybridMultilevel"/>
    <w:tmpl w:val="53D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E0EB"/>
    <w:multiLevelType w:val="multilevel"/>
    <w:tmpl w:val="67A6CB76"/>
    <w:lvl w:ilvl="0">
      <w:start w:val="1"/>
      <w:numFmt w:val="bullet"/>
      <w:pStyle w:val="Bulletpoint1cm1cmhanging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/>
      </w:rPr>
    </w:lvl>
  </w:abstractNum>
  <w:abstractNum w:abstractNumId="5" w15:restartNumberingAfterBreak="0">
    <w:nsid w:val="19BC6C27"/>
    <w:multiLevelType w:val="hybridMultilevel"/>
    <w:tmpl w:val="AE5224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146EE"/>
    <w:multiLevelType w:val="hybridMultilevel"/>
    <w:tmpl w:val="CD76E206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E46FF6"/>
    <w:multiLevelType w:val="hybridMultilevel"/>
    <w:tmpl w:val="8A820480"/>
    <w:lvl w:ilvl="0" w:tplc="DAFE002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 w15:restartNumberingAfterBreak="0">
    <w:nsid w:val="288D5EC4"/>
    <w:multiLevelType w:val="multilevel"/>
    <w:tmpl w:val="23777F8F"/>
    <w:lvl w:ilvl="0">
      <w:start w:val="1"/>
      <w:numFmt w:val="bullet"/>
      <w:pStyle w:val="Bulletpoint1cm1cmhanging112spacing"/>
      <w:lvlText w:val=""/>
      <w:lvlJc w:val="left"/>
      <w:pPr>
        <w:tabs>
          <w:tab w:val="left" w:pos="181"/>
        </w:tabs>
        <w:ind w:left="1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901"/>
        </w:tabs>
        <w:ind w:left="9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621"/>
        </w:tabs>
        <w:ind w:left="16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341"/>
        </w:tabs>
        <w:ind w:left="23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061"/>
        </w:tabs>
        <w:ind w:left="30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781"/>
        </w:tabs>
        <w:ind w:left="37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501"/>
        </w:tabs>
        <w:ind w:left="45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221"/>
        </w:tabs>
        <w:ind w:left="52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5941"/>
        </w:tabs>
        <w:ind w:left="5941" w:hanging="360"/>
      </w:pPr>
      <w:rPr>
        <w:rFonts w:ascii="Wingdings" w:hAnsi="Wingdings"/>
      </w:rPr>
    </w:lvl>
  </w:abstractNum>
  <w:abstractNum w:abstractNumId="9" w15:restartNumberingAfterBreak="0">
    <w:nsid w:val="2E3A2655"/>
    <w:multiLevelType w:val="hybridMultilevel"/>
    <w:tmpl w:val="3CFA9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3341BCD"/>
    <w:multiLevelType w:val="hybridMultilevel"/>
    <w:tmpl w:val="FC2E2324"/>
    <w:lvl w:ilvl="0" w:tplc="3030144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32A5FB1"/>
    <w:multiLevelType w:val="hybridMultilevel"/>
    <w:tmpl w:val="AA2AB3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14ACB"/>
    <w:multiLevelType w:val="hybridMultilevel"/>
    <w:tmpl w:val="371A4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4DE"/>
    <w:multiLevelType w:val="multilevel"/>
    <w:tmpl w:val="CA1899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52071BE2"/>
    <w:multiLevelType w:val="hybridMultilevel"/>
    <w:tmpl w:val="B1A6D582"/>
    <w:lvl w:ilvl="0" w:tplc="B58A22DE">
      <w:numFmt w:val="bullet"/>
      <w:lvlText w:val="•"/>
      <w:lvlJc w:val="left"/>
      <w:pPr>
        <w:ind w:left="780" w:hanging="360"/>
      </w:pPr>
      <w:rPr>
        <w:rFonts w:ascii="Arial" w:eastAsia="Times New Roman" w:hAnsi="Aria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09D3747"/>
    <w:multiLevelType w:val="hybridMultilevel"/>
    <w:tmpl w:val="D088890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5530AB"/>
    <w:multiLevelType w:val="hybridMultilevel"/>
    <w:tmpl w:val="9D122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23355">
    <w:abstractNumId w:val="12"/>
  </w:num>
  <w:num w:numId="2" w16cid:durableId="4717488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3045117">
    <w:abstractNumId w:val="0"/>
  </w:num>
  <w:num w:numId="4" w16cid:durableId="1840654273">
    <w:abstractNumId w:val="3"/>
  </w:num>
  <w:num w:numId="5" w16cid:durableId="725568010">
    <w:abstractNumId w:val="16"/>
  </w:num>
  <w:num w:numId="6" w16cid:durableId="1144392156">
    <w:abstractNumId w:val="1"/>
  </w:num>
  <w:num w:numId="7" w16cid:durableId="1042098541">
    <w:abstractNumId w:val="11"/>
  </w:num>
  <w:num w:numId="8" w16cid:durableId="1410617945">
    <w:abstractNumId w:val="2"/>
  </w:num>
  <w:num w:numId="9" w16cid:durableId="1869292409">
    <w:abstractNumId w:val="7"/>
  </w:num>
  <w:num w:numId="10" w16cid:durableId="344671854">
    <w:abstractNumId w:val="14"/>
  </w:num>
  <w:num w:numId="11" w16cid:durableId="442000129">
    <w:abstractNumId w:val="9"/>
  </w:num>
  <w:num w:numId="12" w16cid:durableId="241111388">
    <w:abstractNumId w:val="6"/>
  </w:num>
  <w:num w:numId="13" w16cid:durableId="1200895170">
    <w:abstractNumId w:val="15"/>
  </w:num>
  <w:num w:numId="14" w16cid:durableId="873277233">
    <w:abstractNumId w:val="8"/>
  </w:num>
  <w:num w:numId="15" w16cid:durableId="1084952747">
    <w:abstractNumId w:val="4"/>
  </w:num>
  <w:num w:numId="16" w16cid:durableId="814493026">
    <w:abstractNumId w:val="13"/>
  </w:num>
  <w:num w:numId="17" w16cid:durableId="114708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54B"/>
    <w:rsid w:val="00000FE2"/>
    <w:rsid w:val="00002B43"/>
    <w:rsid w:val="00010D0B"/>
    <w:rsid w:val="00012268"/>
    <w:rsid w:val="00017ADC"/>
    <w:rsid w:val="00033751"/>
    <w:rsid w:val="0003531E"/>
    <w:rsid w:val="00054225"/>
    <w:rsid w:val="00061F53"/>
    <w:rsid w:val="00064335"/>
    <w:rsid w:val="0007365F"/>
    <w:rsid w:val="000763A7"/>
    <w:rsid w:val="00085833"/>
    <w:rsid w:val="00092AB3"/>
    <w:rsid w:val="00092E4C"/>
    <w:rsid w:val="0009502F"/>
    <w:rsid w:val="00096114"/>
    <w:rsid w:val="000B170A"/>
    <w:rsid w:val="000B2430"/>
    <w:rsid w:val="000B416D"/>
    <w:rsid w:val="000C392A"/>
    <w:rsid w:val="000C441B"/>
    <w:rsid w:val="000C6CB7"/>
    <w:rsid w:val="000E745D"/>
    <w:rsid w:val="00105B76"/>
    <w:rsid w:val="001120D2"/>
    <w:rsid w:val="00112D46"/>
    <w:rsid w:val="001241B7"/>
    <w:rsid w:val="001249E5"/>
    <w:rsid w:val="001372AB"/>
    <w:rsid w:val="00142FBD"/>
    <w:rsid w:val="00143E16"/>
    <w:rsid w:val="00143E1C"/>
    <w:rsid w:val="00150BA6"/>
    <w:rsid w:val="001613D3"/>
    <w:rsid w:val="00161421"/>
    <w:rsid w:val="00181382"/>
    <w:rsid w:val="001820F9"/>
    <w:rsid w:val="001855F4"/>
    <w:rsid w:val="00187E4C"/>
    <w:rsid w:val="00191CAC"/>
    <w:rsid w:val="001921BF"/>
    <w:rsid w:val="001A644F"/>
    <w:rsid w:val="001C40CE"/>
    <w:rsid w:val="001D0426"/>
    <w:rsid w:val="001D54F1"/>
    <w:rsid w:val="001F5DF2"/>
    <w:rsid w:val="0020506D"/>
    <w:rsid w:val="00205227"/>
    <w:rsid w:val="002104B7"/>
    <w:rsid w:val="00210E57"/>
    <w:rsid w:val="00216281"/>
    <w:rsid w:val="002250CD"/>
    <w:rsid w:val="00227EC9"/>
    <w:rsid w:val="00233D49"/>
    <w:rsid w:val="0024630A"/>
    <w:rsid w:val="002513DF"/>
    <w:rsid w:val="00260890"/>
    <w:rsid w:val="00263A63"/>
    <w:rsid w:val="00267E2B"/>
    <w:rsid w:val="00277A54"/>
    <w:rsid w:val="00281E12"/>
    <w:rsid w:val="00283E96"/>
    <w:rsid w:val="00285043"/>
    <w:rsid w:val="002878AB"/>
    <w:rsid w:val="002900AC"/>
    <w:rsid w:val="002A1A13"/>
    <w:rsid w:val="002A65F0"/>
    <w:rsid w:val="002B6894"/>
    <w:rsid w:val="002B6D97"/>
    <w:rsid w:val="002C08BB"/>
    <w:rsid w:val="002C0CE1"/>
    <w:rsid w:val="002C6369"/>
    <w:rsid w:val="002C7B64"/>
    <w:rsid w:val="002E4384"/>
    <w:rsid w:val="002E76DA"/>
    <w:rsid w:val="002F59BC"/>
    <w:rsid w:val="003046B7"/>
    <w:rsid w:val="0031222B"/>
    <w:rsid w:val="00314E80"/>
    <w:rsid w:val="003223FB"/>
    <w:rsid w:val="00327A3A"/>
    <w:rsid w:val="003506BB"/>
    <w:rsid w:val="00353824"/>
    <w:rsid w:val="00355E5A"/>
    <w:rsid w:val="003639C8"/>
    <w:rsid w:val="003659A1"/>
    <w:rsid w:val="003707D3"/>
    <w:rsid w:val="00380713"/>
    <w:rsid w:val="00381F59"/>
    <w:rsid w:val="00390547"/>
    <w:rsid w:val="0039307A"/>
    <w:rsid w:val="0039422B"/>
    <w:rsid w:val="003A7295"/>
    <w:rsid w:val="003B207C"/>
    <w:rsid w:val="003C09FC"/>
    <w:rsid w:val="003C23AC"/>
    <w:rsid w:val="003C3A29"/>
    <w:rsid w:val="003F2AE2"/>
    <w:rsid w:val="003F3EB2"/>
    <w:rsid w:val="00406928"/>
    <w:rsid w:val="00413752"/>
    <w:rsid w:val="0042401B"/>
    <w:rsid w:val="00426319"/>
    <w:rsid w:val="004322FA"/>
    <w:rsid w:val="00432C54"/>
    <w:rsid w:val="004450BC"/>
    <w:rsid w:val="0045372A"/>
    <w:rsid w:val="0045699E"/>
    <w:rsid w:val="004577D6"/>
    <w:rsid w:val="004724BA"/>
    <w:rsid w:val="004724EC"/>
    <w:rsid w:val="004743F0"/>
    <w:rsid w:val="004872AB"/>
    <w:rsid w:val="00492E0D"/>
    <w:rsid w:val="004C29F2"/>
    <w:rsid w:val="004C32FC"/>
    <w:rsid w:val="004D4F4F"/>
    <w:rsid w:val="004F0819"/>
    <w:rsid w:val="00503072"/>
    <w:rsid w:val="00511E60"/>
    <w:rsid w:val="005135E3"/>
    <w:rsid w:val="00521D33"/>
    <w:rsid w:val="005420DB"/>
    <w:rsid w:val="00551D9B"/>
    <w:rsid w:val="00552DEC"/>
    <w:rsid w:val="00573CE9"/>
    <w:rsid w:val="00585451"/>
    <w:rsid w:val="00592518"/>
    <w:rsid w:val="005A36B6"/>
    <w:rsid w:val="005A6952"/>
    <w:rsid w:val="005B3685"/>
    <w:rsid w:val="005C2565"/>
    <w:rsid w:val="005D0834"/>
    <w:rsid w:val="005E0BBE"/>
    <w:rsid w:val="005F183B"/>
    <w:rsid w:val="005F230C"/>
    <w:rsid w:val="005F4A95"/>
    <w:rsid w:val="005F4AF5"/>
    <w:rsid w:val="005F52DD"/>
    <w:rsid w:val="005F7019"/>
    <w:rsid w:val="00604BA7"/>
    <w:rsid w:val="00607F47"/>
    <w:rsid w:val="0063633C"/>
    <w:rsid w:val="00645578"/>
    <w:rsid w:val="00666449"/>
    <w:rsid w:val="00680764"/>
    <w:rsid w:val="00687429"/>
    <w:rsid w:val="006904EF"/>
    <w:rsid w:val="006A1507"/>
    <w:rsid w:val="006D02A0"/>
    <w:rsid w:val="006D0433"/>
    <w:rsid w:val="006D5BB1"/>
    <w:rsid w:val="006D66D5"/>
    <w:rsid w:val="006E206A"/>
    <w:rsid w:val="006F0552"/>
    <w:rsid w:val="006F30E1"/>
    <w:rsid w:val="006F3995"/>
    <w:rsid w:val="0070158C"/>
    <w:rsid w:val="00701CC0"/>
    <w:rsid w:val="007033D1"/>
    <w:rsid w:val="007072B4"/>
    <w:rsid w:val="00714A34"/>
    <w:rsid w:val="00722804"/>
    <w:rsid w:val="00750B1A"/>
    <w:rsid w:val="007550EA"/>
    <w:rsid w:val="0076113B"/>
    <w:rsid w:val="00774B5A"/>
    <w:rsid w:val="00777319"/>
    <w:rsid w:val="00786867"/>
    <w:rsid w:val="00787451"/>
    <w:rsid w:val="00794202"/>
    <w:rsid w:val="007A38BB"/>
    <w:rsid w:val="007B6195"/>
    <w:rsid w:val="007C4921"/>
    <w:rsid w:val="007C4979"/>
    <w:rsid w:val="007C7208"/>
    <w:rsid w:val="007D04C0"/>
    <w:rsid w:val="007E1AAD"/>
    <w:rsid w:val="007F1569"/>
    <w:rsid w:val="00811436"/>
    <w:rsid w:val="008118A9"/>
    <w:rsid w:val="00826E94"/>
    <w:rsid w:val="00844AAF"/>
    <w:rsid w:val="00851622"/>
    <w:rsid w:val="00856EB7"/>
    <w:rsid w:val="008579EB"/>
    <w:rsid w:val="00863ECB"/>
    <w:rsid w:val="00864AC3"/>
    <w:rsid w:val="0088542A"/>
    <w:rsid w:val="00890E48"/>
    <w:rsid w:val="008A2F98"/>
    <w:rsid w:val="008B2A46"/>
    <w:rsid w:val="008C30B0"/>
    <w:rsid w:val="008D166C"/>
    <w:rsid w:val="008F6208"/>
    <w:rsid w:val="0090554B"/>
    <w:rsid w:val="00910811"/>
    <w:rsid w:val="009114C2"/>
    <w:rsid w:val="009156CD"/>
    <w:rsid w:val="00942FAA"/>
    <w:rsid w:val="0095016B"/>
    <w:rsid w:val="0095068B"/>
    <w:rsid w:val="009618CD"/>
    <w:rsid w:val="0096218F"/>
    <w:rsid w:val="00962B7C"/>
    <w:rsid w:val="009730F7"/>
    <w:rsid w:val="00974D9C"/>
    <w:rsid w:val="00975AEA"/>
    <w:rsid w:val="009804B7"/>
    <w:rsid w:val="00980844"/>
    <w:rsid w:val="00984E32"/>
    <w:rsid w:val="00985BD5"/>
    <w:rsid w:val="00992E97"/>
    <w:rsid w:val="00992F00"/>
    <w:rsid w:val="009948B3"/>
    <w:rsid w:val="00996EEF"/>
    <w:rsid w:val="00997829"/>
    <w:rsid w:val="009A3549"/>
    <w:rsid w:val="009B3692"/>
    <w:rsid w:val="009B78D3"/>
    <w:rsid w:val="009C269C"/>
    <w:rsid w:val="00A13641"/>
    <w:rsid w:val="00A1457B"/>
    <w:rsid w:val="00A43CA7"/>
    <w:rsid w:val="00A4794C"/>
    <w:rsid w:val="00A51CBC"/>
    <w:rsid w:val="00A53576"/>
    <w:rsid w:val="00A537C8"/>
    <w:rsid w:val="00A618F2"/>
    <w:rsid w:val="00A73551"/>
    <w:rsid w:val="00A74EC5"/>
    <w:rsid w:val="00A75532"/>
    <w:rsid w:val="00A94835"/>
    <w:rsid w:val="00A953A0"/>
    <w:rsid w:val="00A967D0"/>
    <w:rsid w:val="00AA3A8F"/>
    <w:rsid w:val="00AA4A17"/>
    <w:rsid w:val="00AA6E8A"/>
    <w:rsid w:val="00AC11C4"/>
    <w:rsid w:val="00AC6DD0"/>
    <w:rsid w:val="00AD2F4C"/>
    <w:rsid w:val="00AD5735"/>
    <w:rsid w:val="00AE5E1C"/>
    <w:rsid w:val="00AE775F"/>
    <w:rsid w:val="00AF25F5"/>
    <w:rsid w:val="00B04F85"/>
    <w:rsid w:val="00B227E0"/>
    <w:rsid w:val="00B25B54"/>
    <w:rsid w:val="00B307A2"/>
    <w:rsid w:val="00B33AED"/>
    <w:rsid w:val="00B44512"/>
    <w:rsid w:val="00B67420"/>
    <w:rsid w:val="00B7008A"/>
    <w:rsid w:val="00B76F3A"/>
    <w:rsid w:val="00B8190F"/>
    <w:rsid w:val="00B84BF1"/>
    <w:rsid w:val="00B918E1"/>
    <w:rsid w:val="00B97B66"/>
    <w:rsid w:val="00BA0BE3"/>
    <w:rsid w:val="00BA4ABB"/>
    <w:rsid w:val="00BA5AB9"/>
    <w:rsid w:val="00BB0621"/>
    <w:rsid w:val="00BB747D"/>
    <w:rsid w:val="00BD1835"/>
    <w:rsid w:val="00BE3044"/>
    <w:rsid w:val="00BE5E17"/>
    <w:rsid w:val="00C0004E"/>
    <w:rsid w:val="00C24027"/>
    <w:rsid w:val="00C25543"/>
    <w:rsid w:val="00C266C7"/>
    <w:rsid w:val="00C30765"/>
    <w:rsid w:val="00C411BE"/>
    <w:rsid w:val="00C421F2"/>
    <w:rsid w:val="00C42658"/>
    <w:rsid w:val="00C461D2"/>
    <w:rsid w:val="00C561CF"/>
    <w:rsid w:val="00C70BE8"/>
    <w:rsid w:val="00C86125"/>
    <w:rsid w:val="00C91E85"/>
    <w:rsid w:val="00CA2A99"/>
    <w:rsid w:val="00CA35B8"/>
    <w:rsid w:val="00CA38FF"/>
    <w:rsid w:val="00CA67B6"/>
    <w:rsid w:val="00CD6F36"/>
    <w:rsid w:val="00CD74E1"/>
    <w:rsid w:val="00CE06B5"/>
    <w:rsid w:val="00CF456F"/>
    <w:rsid w:val="00CF7007"/>
    <w:rsid w:val="00CF7930"/>
    <w:rsid w:val="00CF7B5A"/>
    <w:rsid w:val="00D12D55"/>
    <w:rsid w:val="00D23185"/>
    <w:rsid w:val="00D33C79"/>
    <w:rsid w:val="00D34FD6"/>
    <w:rsid w:val="00D41485"/>
    <w:rsid w:val="00D45E78"/>
    <w:rsid w:val="00D5141C"/>
    <w:rsid w:val="00D56C7D"/>
    <w:rsid w:val="00D56DB2"/>
    <w:rsid w:val="00D615FC"/>
    <w:rsid w:val="00D8099D"/>
    <w:rsid w:val="00D843B4"/>
    <w:rsid w:val="00D9242F"/>
    <w:rsid w:val="00D924B5"/>
    <w:rsid w:val="00DA7E48"/>
    <w:rsid w:val="00DC5761"/>
    <w:rsid w:val="00DD143E"/>
    <w:rsid w:val="00DD4A3D"/>
    <w:rsid w:val="00DD4D50"/>
    <w:rsid w:val="00DE09DE"/>
    <w:rsid w:val="00E04B7C"/>
    <w:rsid w:val="00E17BA6"/>
    <w:rsid w:val="00E25F5E"/>
    <w:rsid w:val="00E263CF"/>
    <w:rsid w:val="00E27F37"/>
    <w:rsid w:val="00E3279D"/>
    <w:rsid w:val="00E32B37"/>
    <w:rsid w:val="00E50A14"/>
    <w:rsid w:val="00E52A1D"/>
    <w:rsid w:val="00E715EA"/>
    <w:rsid w:val="00E71CA7"/>
    <w:rsid w:val="00E7660D"/>
    <w:rsid w:val="00E85EBC"/>
    <w:rsid w:val="00EF014C"/>
    <w:rsid w:val="00EF65BB"/>
    <w:rsid w:val="00F00C39"/>
    <w:rsid w:val="00F101ED"/>
    <w:rsid w:val="00F10418"/>
    <w:rsid w:val="00F123F8"/>
    <w:rsid w:val="00F15422"/>
    <w:rsid w:val="00F1778B"/>
    <w:rsid w:val="00F26F1D"/>
    <w:rsid w:val="00F317D7"/>
    <w:rsid w:val="00F63E9C"/>
    <w:rsid w:val="00F674CE"/>
    <w:rsid w:val="00F74968"/>
    <w:rsid w:val="00F9144E"/>
    <w:rsid w:val="00F953C7"/>
    <w:rsid w:val="00F974ED"/>
    <w:rsid w:val="00FA41C6"/>
    <w:rsid w:val="00FC40C6"/>
    <w:rsid w:val="00FC59D4"/>
    <w:rsid w:val="00FD22A5"/>
    <w:rsid w:val="00FE2063"/>
    <w:rsid w:val="00FF3444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432D1"/>
  <w14:defaultImageDpi w14:val="32767"/>
  <w15:chartTrackingRefBased/>
  <w15:docId w15:val="{D5B841B7-98B2-DE4F-8842-B03D3FEB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E1C"/>
  </w:style>
  <w:style w:type="paragraph" w:styleId="Footer">
    <w:name w:val="footer"/>
    <w:basedOn w:val="Normal"/>
    <w:link w:val="Foot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E1C"/>
  </w:style>
  <w:style w:type="paragraph" w:styleId="BalloonText">
    <w:name w:val="Balloon Text"/>
    <w:basedOn w:val="Normal"/>
    <w:link w:val="BalloonTextChar"/>
    <w:uiPriority w:val="99"/>
    <w:semiHidden/>
    <w:unhideWhenUsed/>
    <w:rsid w:val="00AE77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5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2FA"/>
    <w:pPr>
      <w:ind w:left="720"/>
      <w:contextualSpacing/>
    </w:pPr>
  </w:style>
  <w:style w:type="paragraph" w:customStyle="1" w:styleId="ClosingSignature-Paragraph">
    <w:name w:val="Closing Signature - Paragraph"/>
    <w:uiPriority w:val="99"/>
    <w:rsid w:val="0021628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Default">
    <w:name w:val="Default"/>
    <w:rsid w:val="00216281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ZA" w:eastAsia="en-ZA"/>
    </w:rPr>
  </w:style>
  <w:style w:type="paragraph" w:customStyle="1" w:styleId="Topofletter-forpostallayout">
    <w:name w:val="Top of letter - for postal layout"/>
    <w:uiPriority w:val="99"/>
    <w:rsid w:val="001D0426"/>
    <w:pPr>
      <w:widowControl w:val="0"/>
      <w:tabs>
        <w:tab w:val="left" w:pos="5244"/>
        <w:tab w:val="right" w:pos="9921"/>
      </w:tabs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BodyofPageLayout">
    <w:name w:val="Body of Page Layout"/>
    <w:uiPriority w:val="99"/>
    <w:rsid w:val="001D042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F00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C39"/>
    <w:rPr>
      <w:b/>
      <w:bCs/>
      <w:sz w:val="20"/>
      <w:szCs w:val="20"/>
    </w:rPr>
  </w:style>
  <w:style w:type="paragraph" w:customStyle="1" w:styleId="Bold12Point-12pointbeforeandafter">
    <w:name w:val="Bold 12 Point - 12 point before and after"/>
    <w:uiPriority w:val="99"/>
    <w:rsid w:val="00F9144E"/>
    <w:pPr>
      <w:widowControl w:val="0"/>
      <w:autoSpaceDE w:val="0"/>
      <w:autoSpaceDN w:val="0"/>
      <w:adjustRightInd w:val="0"/>
      <w:spacing w:before="240" w:after="240"/>
    </w:pPr>
    <w:rPr>
      <w:rFonts w:ascii="Arial" w:eastAsiaTheme="minorEastAsia" w:hAnsi="Arial" w:cs="Arial"/>
      <w:b/>
      <w:bCs/>
      <w:lang w:val="en-ZA" w:eastAsia="en-ZA"/>
    </w:rPr>
  </w:style>
  <w:style w:type="paragraph" w:customStyle="1" w:styleId="Free-standingdocument">
    <w:name w:val="Free-standing document"/>
    <w:uiPriority w:val="99"/>
    <w:rsid w:val="00F9144E"/>
    <w:pPr>
      <w:widowControl w:val="0"/>
      <w:autoSpaceDE w:val="0"/>
      <w:autoSpaceDN w:val="0"/>
      <w:adjustRightInd w:val="0"/>
      <w:spacing w:before="40" w:after="40"/>
      <w:ind w:left="1134" w:right="850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odyofPageLayout-112linespacing">
    <w:name w:val="Body of Page Layout - 1 1/2 line spacing"/>
    <w:uiPriority w:val="99"/>
    <w:rsid w:val="00F9144E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FooterDirctors-6Point">
    <w:name w:val="Footer Dirctors - 6 Point"/>
    <w:uiPriority w:val="99"/>
    <w:rsid w:val="00F9144E"/>
    <w:rPr>
      <w:rFonts w:ascii="Arial" w:hAnsi="Arial"/>
      <w:sz w:val="12"/>
    </w:rPr>
  </w:style>
  <w:style w:type="paragraph" w:styleId="BodyText">
    <w:name w:val="Body Text"/>
    <w:basedOn w:val="Normal"/>
    <w:link w:val="BodyTextChar"/>
    <w:uiPriority w:val="99"/>
    <w:rsid w:val="00F9144E"/>
    <w:pPr>
      <w:tabs>
        <w:tab w:val="right" w:pos="9071"/>
      </w:tabs>
      <w:autoSpaceDE w:val="0"/>
      <w:autoSpaceDN w:val="0"/>
      <w:adjustRightInd w:val="0"/>
      <w:spacing w:after="240"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dyTextChar">
    <w:name w:val="Body Text Char"/>
    <w:basedOn w:val="DefaultParagraphFont"/>
    <w:link w:val="BodyText"/>
    <w:uiPriority w:val="99"/>
    <w:rsid w:val="00F9144E"/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ld10Point">
    <w:name w:val="Bold 10 Point"/>
    <w:uiPriority w:val="99"/>
    <w:rsid w:val="00F9144E"/>
    <w:rPr>
      <w:rFonts w:ascii="Arial" w:hAnsi="Arial"/>
      <w:b/>
      <w:color w:val="000000"/>
      <w:lang w:val="en-GB" w:eastAsia="x-none"/>
    </w:rPr>
  </w:style>
  <w:style w:type="paragraph" w:customStyle="1" w:styleId="Bulletpoint1cm1cmhanging">
    <w:name w:val="Bullet point 1cm + 1 cm hanging"/>
    <w:uiPriority w:val="99"/>
    <w:rsid w:val="00F9144E"/>
    <w:pPr>
      <w:widowControl w:val="0"/>
      <w:numPr>
        <w:numId w:val="15"/>
      </w:numPr>
      <w:autoSpaceDE w:val="0"/>
      <w:autoSpaceDN w:val="0"/>
      <w:adjustRightInd w:val="0"/>
      <w:spacing w:before="120" w:after="120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ulletpoint1cm1cmhanging112spacing">
    <w:name w:val="Bullet point 1cm + 1cm hanging 1 1/2 spacing"/>
    <w:basedOn w:val="Normal"/>
    <w:uiPriority w:val="99"/>
    <w:rsid w:val="00F9144E"/>
    <w:pPr>
      <w:widowControl w:val="0"/>
      <w:numPr>
        <w:numId w:val="14"/>
      </w:numPr>
      <w:autoSpaceDE w:val="0"/>
      <w:autoSpaceDN w:val="0"/>
      <w:adjustRightInd w:val="0"/>
      <w:spacing w:line="360" w:lineRule="auto"/>
      <w:ind w:left="1134" w:hanging="567"/>
      <w:jc w:val="both"/>
    </w:pPr>
    <w:rPr>
      <w:rFonts w:ascii="Arial" w:eastAsiaTheme="minorEastAsia" w:hAnsi="Arial" w:cs="Arial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rsid w:val="00F9144E"/>
    <w:rPr>
      <w:rFonts w:cs="Times New Roman"/>
      <w:color w:val="467886" w:themeColor="hyperlink"/>
      <w:u w:val="single"/>
    </w:rPr>
  </w:style>
  <w:style w:type="paragraph" w:customStyle="1" w:styleId="TabsAccountDetails-CollectionsLetters">
    <w:name w:val="Tabs Account Details - Collections Letters"/>
    <w:uiPriority w:val="99"/>
    <w:rsid w:val="007C7208"/>
    <w:pPr>
      <w:widowControl w:val="0"/>
      <w:tabs>
        <w:tab w:val="left" w:pos="2835"/>
        <w:tab w:val="left" w:pos="3118"/>
      </w:tabs>
      <w:autoSpaceDE w:val="0"/>
      <w:autoSpaceDN w:val="0"/>
      <w:adjustRightInd w:val="0"/>
      <w:spacing w:before="40" w:after="40"/>
      <w:ind w:left="3118" w:hanging="2835"/>
    </w:pPr>
    <w:rPr>
      <w:rFonts w:ascii="Arial" w:eastAsiaTheme="minorEastAsia" w:hAnsi="Arial" w:cs="Arial"/>
      <w:color w:val="000000"/>
      <w:sz w:val="20"/>
      <w:szCs w:val="20"/>
      <w:lang w:val="en-GB" w:eastAsia="en-ZA"/>
    </w:rPr>
  </w:style>
  <w:style w:type="table" w:styleId="TableGrid">
    <w:name w:val="Table Grid"/>
    <w:basedOn w:val="TableNormal"/>
    <w:uiPriority w:val="39"/>
    <w:rsid w:val="0096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MSLINE">
    <w:name w:val="DMSLINE"/>
    <w:basedOn w:val="Normal"/>
    <w:rsid w:val="005B3685"/>
    <w:pPr>
      <w:jc w:val="both"/>
    </w:pPr>
    <w:rPr>
      <w:rFonts w:ascii="Arial" w:eastAsia="Times New Roman" w:hAnsi="Arial" w:cs="Times New Roman"/>
      <w:sz w:val="20"/>
      <w:szCs w:val="20"/>
      <w:lang w:val="en-ZA"/>
    </w:rPr>
  </w:style>
  <w:style w:type="paragraph" w:customStyle="1" w:styleId="InsideAddress">
    <w:name w:val="Inside Address"/>
    <w:basedOn w:val="BodyText"/>
    <w:rsid w:val="005B3685"/>
    <w:pPr>
      <w:tabs>
        <w:tab w:val="clear" w:pos="9071"/>
      </w:tabs>
      <w:autoSpaceDE/>
      <w:autoSpaceDN/>
      <w:adjustRightInd/>
      <w:spacing w:after="0" w:line="220" w:lineRule="atLeast"/>
      <w:jc w:val="left"/>
    </w:pPr>
    <w:rPr>
      <w:rFonts w:eastAsia="Times New Roman" w:cs="Times New Roman"/>
      <w:spacing w:val="-5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oreclosures@vhlaw.co.za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philipseimenis/Library/Containers/com.microsoft.Outlook/Data/tmp/Outlook%20Temp/TESTING%5b16%5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5BA60C92D7D4BB0825376DC1C299D" ma:contentTypeVersion="6" ma:contentTypeDescription="Create a new document." ma:contentTypeScope="" ma:versionID="b1a144a68b70b480fb66fa3c35db4610">
  <xsd:schema xmlns:xsd="http://www.w3.org/2001/XMLSchema" xmlns:xs="http://www.w3.org/2001/XMLSchema" xmlns:p="http://schemas.microsoft.com/office/2006/metadata/properties" xmlns:ns2="9bee9ab9-304b-4be4-b514-747a267b7515" xmlns:ns3="cffde191-0aa8-480d-be91-0d9637b86e08" targetNamespace="http://schemas.microsoft.com/office/2006/metadata/properties" ma:root="true" ma:fieldsID="2d54fa0f3a7ae5bae88cebe4a9022cc0" ns2:_="" ns3:_="">
    <xsd:import namespace="9bee9ab9-304b-4be4-b514-747a267b7515"/>
    <xsd:import namespace="cffde191-0aa8-480d-be91-0d9637b86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e9ab9-304b-4be4-b514-747a267b7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de191-0aa8-480d-be91-0d9637b86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CC1647-9ED1-4D19-90E2-FEA318BCB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97F802-F1B6-4993-A385-2BE1AF922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96047-2399-4CE2-9E6D-65FEFD22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e9ab9-304b-4be4-b514-747a267b7515"/>
    <ds:schemaRef ds:uri="cffde191-0aa8-480d-be91-0d9637b86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TESTING[16].dotm</Template>
  <TotalTime>4</TotalTime>
  <Pages>2</Pages>
  <Words>228</Words>
  <Characters>1204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Seimenis</dc:creator>
  <cp:keywords/>
  <dc:description/>
  <cp:lastModifiedBy>Philip  Seimenis</cp:lastModifiedBy>
  <cp:revision>7</cp:revision>
  <cp:lastPrinted>2024-08-01T07:15:00Z</cp:lastPrinted>
  <dcterms:created xsi:type="dcterms:W3CDTF">2024-08-09T11:40:00Z</dcterms:created>
  <dcterms:modified xsi:type="dcterms:W3CDTF">2024-08-09T13:44:00Z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2022-09-08T13:12:37Z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2002d079-8fbd-4e99-8c01-85b25cfb80a0</vt:lpwstr>
  </property>
  <property fmtid="{D5CDD505-2E9C-101B-9397-08002B2CF9AE}" pid="8" name="MSIP_Label_216eec4e-c7b8-491d-b7d8-90a69632743d_ContentBits">
    <vt:lpwstr>0</vt:lpwstr>
  </property>
  <property fmtid="{D5CDD505-2E9C-101B-9397-08002B2CF9AE}" pid="9" name="ContentTypeId">
    <vt:lpwstr>0x0101006C25BA60C92D7D4BB0825376DC1C299D</vt:lpwstr>
  </property>
</Properties>
</file>